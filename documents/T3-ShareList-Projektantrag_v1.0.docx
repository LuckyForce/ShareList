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21" w:rsidRPr="0026303C" w:rsidRDefault="00C60C1D" w:rsidP="00A367AB">
      <w:pPr>
        <w:pBdr>
          <w:bottom w:val="single" w:sz="4" w:space="1" w:color="auto"/>
        </w:pBdr>
        <w:tabs>
          <w:tab w:val="center" w:pos="4820"/>
          <w:tab w:val="right" w:pos="9638"/>
        </w:tabs>
        <w:spacing w:before="120" w:after="120"/>
        <w:rPr>
          <w:rFonts w:ascii="Arial" w:hAnsi="Arial" w:cs="Arial"/>
          <w:b/>
          <w:sz w:val="40"/>
        </w:rPr>
      </w:pPr>
      <w:r w:rsidRPr="0026303C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4359C8" wp14:editId="3DD7FC56">
                <wp:simplePos x="0" y="0"/>
                <wp:positionH relativeFrom="column">
                  <wp:posOffset>4838700</wp:posOffset>
                </wp:positionH>
                <wp:positionV relativeFrom="paragraph">
                  <wp:posOffset>795020</wp:posOffset>
                </wp:positionV>
                <wp:extent cx="1223010" cy="1009650"/>
                <wp:effectExtent l="57150" t="76200" r="91440" b="133350"/>
                <wp:wrapNone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010" cy="1009650"/>
                          <a:chOff x="0" y="0"/>
                          <a:chExt cx="1223010" cy="1009650"/>
                        </a:xfrm>
                      </wpg:grpSpPr>
                      <wps:wsp>
                        <wps:cNvPr id="4" name="Abgerundetes Rechteck 4"/>
                        <wps:cNvSpPr/>
                        <wps:spPr>
                          <a:xfrm>
                            <a:off x="19050" y="0"/>
                            <a:ext cx="1162050" cy="10096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rgbClr val="E2390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feld 5"/>
                        <wps:cNvSpPr txBox="1"/>
                        <wps:spPr>
                          <a:xfrm>
                            <a:off x="0" y="142875"/>
                            <a:ext cx="12230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C1D" w:rsidRPr="00390C03" w:rsidRDefault="00C60C1D" w:rsidP="00C60C1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E23900"/>
                                  <w:sz w:val="60"/>
                                  <w:szCs w:val="6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390C03">
                                <w:rPr>
                                  <w:rFonts w:ascii="Arial" w:hAnsi="Arial" w:cs="Arial"/>
                                  <w:b/>
                                  <w:color w:val="E23900"/>
                                  <w:sz w:val="60"/>
                                  <w:szCs w:val="6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to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359C8" id="Gruppieren 6" o:spid="_x0000_s1026" style="position:absolute;margin-left:381pt;margin-top:62.6pt;width:96.3pt;height:79.5pt;z-index:251660288;mso-width-relative:margin;mso-height-relative:margin" coordsize="12230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">
                <v:roundrect id="Abgerundetes Rechteck 4" o:spid="_x0000_s1027" style="position:absolute;left:190;width:11621;height:10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q3MQA&#10;AADaAAAADwAAAGRycy9kb3ducmV2LnhtbESPQWvCQBSE74L/YXlCL6VuDNXGmI1IxdJLqbXi+ZF9&#10;JsHs25BdNf77rlDwOMzMN0y27E0jLtS52rKCyTgCQVxYXXOpYP+7eUlAOI+ssbFMCm7kYJkPBxmm&#10;2l75hy47X4oAYZeigsr7NpXSFRUZdGPbEgfvaDuDPsiulLrDa4CbRsZRNJMGaw4LFbb0XlFx2p2N&#10;gu3trT3Uc9p8redx/J0k8fNq+qHU06hfLUB46v0j/N/+1Ape4X4l3A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WatzEAAAA2gAAAA8AAAAAAAAAAAAAAAAAmAIAAGRycy9k&#10;b3ducmV2LnhtbFBLBQYAAAAABAAEAPUAAACJAwAAAAA=&#10;" fillcolor="white [3212]" strokecolor="#e23900" strokeweight="6pt">
                  <v:stroke joinstyle="miter"/>
                  <v:shadow on="t" color="black" opacity="26214f" origin="-.5,-.5" offset=".74836mm,.74836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8" type="#_x0000_t202" style="position:absolute;top:1428;width:12230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C60C1D" w:rsidRPr="00390C03" w:rsidRDefault="00C60C1D" w:rsidP="00C60C1D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E23900"/>
                            <w:sz w:val="60"/>
                            <w:szCs w:val="6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390C03">
                          <w:rPr>
                            <w:rFonts w:ascii="Arial" w:hAnsi="Arial" w:cs="Arial"/>
                            <w:b/>
                            <w:color w:val="E23900"/>
                            <w:sz w:val="60"/>
                            <w:szCs w:val="6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Logo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3BE0">
        <w:rPr>
          <w:rFonts w:ascii="Arial" w:hAnsi="Arial" w:cs="Arial"/>
          <w:b/>
          <w:sz w:val="40"/>
        </w:rPr>
        <w:t>Projektantrag</w:t>
      </w: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5103"/>
      </w:tblGrid>
      <w:tr w:rsidR="001075E2" w:rsidRPr="001075E2" w:rsidTr="00350862">
        <w:tc>
          <w:tcPr>
            <w:tcW w:w="2122" w:type="dxa"/>
            <w:shd w:val="clear" w:color="auto" w:fill="E7E6E6" w:themeFill="background2"/>
            <w:vAlign w:val="center"/>
          </w:tcPr>
          <w:p w:rsidR="00013CC1" w:rsidRPr="001075E2" w:rsidRDefault="00066A6D" w:rsidP="00A732AC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</w:t>
            </w:r>
            <w:r w:rsidR="00A732AC" w:rsidRPr="001075E2">
              <w:rPr>
                <w:rFonts w:ascii="Arial" w:hAnsi="Arial" w:cs="Arial"/>
              </w:rPr>
              <w:t>titel</w:t>
            </w:r>
          </w:p>
        </w:tc>
        <w:tc>
          <w:tcPr>
            <w:tcW w:w="5103" w:type="dxa"/>
            <w:vAlign w:val="center"/>
          </w:tcPr>
          <w:p w:rsidR="00013CC1" w:rsidRPr="001075E2" w:rsidRDefault="00013CC1" w:rsidP="00013CC1">
            <w:pPr>
              <w:rPr>
                <w:rFonts w:ascii="Arial" w:hAnsi="Arial" w:cs="Arial"/>
              </w:rPr>
            </w:pPr>
          </w:p>
        </w:tc>
      </w:tr>
      <w:tr w:rsidR="001075E2" w:rsidRPr="001075E2" w:rsidTr="00350862">
        <w:tc>
          <w:tcPr>
            <w:tcW w:w="2122" w:type="dxa"/>
            <w:shd w:val="clear" w:color="auto" w:fill="E7E6E6" w:themeFill="background2"/>
            <w:vAlign w:val="center"/>
          </w:tcPr>
          <w:p w:rsidR="00013CC1" w:rsidRPr="001075E2" w:rsidRDefault="00066A6D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Projektkürzel</w:t>
            </w:r>
          </w:p>
        </w:tc>
        <w:tc>
          <w:tcPr>
            <w:tcW w:w="5103" w:type="dxa"/>
            <w:vAlign w:val="center"/>
          </w:tcPr>
          <w:p w:rsidR="00013CC1" w:rsidRPr="001075E2" w:rsidRDefault="00013CC1" w:rsidP="00013CC1">
            <w:pPr>
              <w:rPr>
                <w:rFonts w:ascii="Arial" w:hAnsi="Arial" w:cs="Arial"/>
              </w:rPr>
            </w:pPr>
          </w:p>
        </w:tc>
      </w:tr>
      <w:tr w:rsidR="001075E2" w:rsidRPr="001075E2" w:rsidTr="00350862">
        <w:tc>
          <w:tcPr>
            <w:tcW w:w="2122" w:type="dxa"/>
            <w:shd w:val="clear" w:color="auto" w:fill="E7E6E6" w:themeFill="background2"/>
            <w:vAlign w:val="center"/>
          </w:tcPr>
          <w:p w:rsidR="00013CC1" w:rsidRPr="001075E2" w:rsidRDefault="00066A6D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Jahrgang / Klasse</w:t>
            </w:r>
          </w:p>
        </w:tc>
        <w:tc>
          <w:tcPr>
            <w:tcW w:w="5103" w:type="dxa"/>
            <w:vAlign w:val="center"/>
          </w:tcPr>
          <w:p w:rsidR="00013CC1" w:rsidRPr="001075E2" w:rsidRDefault="00013CC1" w:rsidP="00013CC1">
            <w:pPr>
              <w:rPr>
                <w:rFonts w:ascii="Arial" w:hAnsi="Arial" w:cs="Arial"/>
              </w:rPr>
            </w:pPr>
          </w:p>
        </w:tc>
      </w:tr>
      <w:tr w:rsidR="001075E2" w:rsidRPr="001075E2" w:rsidTr="00350862">
        <w:tc>
          <w:tcPr>
            <w:tcW w:w="2122" w:type="dxa"/>
            <w:shd w:val="clear" w:color="auto" w:fill="E7E6E6" w:themeFill="background2"/>
            <w:vAlign w:val="center"/>
          </w:tcPr>
          <w:p w:rsidR="00013CC1" w:rsidRPr="001075E2" w:rsidRDefault="00066A6D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Projektleiter</w:t>
            </w:r>
          </w:p>
        </w:tc>
        <w:tc>
          <w:tcPr>
            <w:tcW w:w="5103" w:type="dxa"/>
            <w:vAlign w:val="center"/>
          </w:tcPr>
          <w:p w:rsidR="00013CC1" w:rsidRPr="001075E2" w:rsidRDefault="00013CC1" w:rsidP="00013CC1">
            <w:pPr>
              <w:rPr>
                <w:rFonts w:ascii="Arial" w:hAnsi="Arial" w:cs="Arial"/>
              </w:rPr>
            </w:pPr>
          </w:p>
        </w:tc>
      </w:tr>
      <w:tr w:rsidR="001075E2" w:rsidRPr="001075E2" w:rsidTr="00350862">
        <w:tc>
          <w:tcPr>
            <w:tcW w:w="2122" w:type="dxa"/>
            <w:shd w:val="clear" w:color="auto" w:fill="E7E6E6" w:themeFill="background2"/>
            <w:vAlign w:val="center"/>
          </w:tcPr>
          <w:p w:rsidR="00013CC1" w:rsidRPr="001075E2" w:rsidRDefault="00066A6D" w:rsidP="004E7524">
            <w:pPr>
              <w:rPr>
                <w:rFonts w:ascii="Arial" w:hAnsi="Arial" w:cs="Arial"/>
                <w:spacing w:val="-8"/>
              </w:rPr>
            </w:pPr>
            <w:r w:rsidRPr="001075E2">
              <w:rPr>
                <w:rFonts w:ascii="Arial" w:hAnsi="Arial" w:cs="Arial"/>
                <w:spacing w:val="-8"/>
              </w:rPr>
              <w:t>Projekt</w:t>
            </w:r>
            <w:r w:rsidR="004E7524" w:rsidRPr="001075E2">
              <w:rPr>
                <w:rFonts w:ascii="Arial" w:hAnsi="Arial" w:cs="Arial"/>
                <w:spacing w:val="-8"/>
              </w:rPr>
              <w:t>auftraggeber</w:t>
            </w:r>
          </w:p>
        </w:tc>
        <w:tc>
          <w:tcPr>
            <w:tcW w:w="5103" w:type="dxa"/>
            <w:vAlign w:val="center"/>
          </w:tcPr>
          <w:p w:rsidR="00013CC1" w:rsidRPr="001075E2" w:rsidRDefault="00013CC1" w:rsidP="00013CC1">
            <w:pPr>
              <w:rPr>
                <w:rFonts w:ascii="Arial" w:hAnsi="Arial" w:cs="Arial"/>
              </w:rPr>
            </w:pPr>
          </w:p>
        </w:tc>
      </w:tr>
      <w:tr w:rsidR="001075E2" w:rsidRPr="001075E2" w:rsidTr="00350862">
        <w:tc>
          <w:tcPr>
            <w:tcW w:w="2122" w:type="dxa"/>
            <w:shd w:val="clear" w:color="auto" w:fill="E7E6E6" w:themeFill="background2"/>
            <w:vAlign w:val="center"/>
          </w:tcPr>
          <w:p w:rsidR="00013CC1" w:rsidRPr="001075E2" w:rsidRDefault="00066A6D" w:rsidP="00F90FC8">
            <w:pPr>
              <w:rPr>
                <w:rFonts w:ascii="Arial" w:hAnsi="Arial" w:cs="Arial"/>
                <w:spacing w:val="-10"/>
              </w:rPr>
            </w:pPr>
            <w:r w:rsidRPr="001075E2">
              <w:rPr>
                <w:rFonts w:ascii="Arial" w:hAnsi="Arial" w:cs="Arial"/>
                <w:spacing w:val="-10"/>
              </w:rPr>
              <w:t>Betreuender Lehrer</w:t>
            </w:r>
          </w:p>
        </w:tc>
        <w:tc>
          <w:tcPr>
            <w:tcW w:w="5103" w:type="dxa"/>
            <w:vAlign w:val="center"/>
          </w:tcPr>
          <w:p w:rsidR="00013CC1" w:rsidRPr="001075E2" w:rsidRDefault="00013CC1" w:rsidP="00F444A3">
            <w:pPr>
              <w:rPr>
                <w:rFonts w:ascii="Arial" w:hAnsi="Arial" w:cs="Arial"/>
              </w:rPr>
            </w:pPr>
          </w:p>
        </w:tc>
      </w:tr>
      <w:tr w:rsidR="001075E2" w:rsidRPr="001075E2" w:rsidTr="00350862">
        <w:tc>
          <w:tcPr>
            <w:tcW w:w="2122" w:type="dxa"/>
            <w:shd w:val="clear" w:color="auto" w:fill="E7E6E6" w:themeFill="background2"/>
            <w:vAlign w:val="center"/>
          </w:tcPr>
          <w:p w:rsidR="00013CC1" w:rsidRPr="001075E2" w:rsidRDefault="00066A6D" w:rsidP="005E6246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</w:t>
            </w:r>
            <w:r w:rsidR="005E6246" w:rsidRPr="001075E2">
              <w:rPr>
                <w:rFonts w:ascii="Arial" w:hAnsi="Arial" w:cs="Arial"/>
              </w:rPr>
              <w:t>starttermin</w:t>
            </w:r>
          </w:p>
        </w:tc>
        <w:tc>
          <w:tcPr>
            <w:tcW w:w="5103" w:type="dxa"/>
            <w:vAlign w:val="center"/>
          </w:tcPr>
          <w:p w:rsidR="00013CC1" w:rsidRPr="001075E2" w:rsidRDefault="00013CC1" w:rsidP="00013CC1">
            <w:pPr>
              <w:rPr>
                <w:rFonts w:ascii="Arial" w:hAnsi="Arial" w:cs="Arial"/>
              </w:rPr>
            </w:pPr>
          </w:p>
        </w:tc>
      </w:tr>
      <w:tr w:rsidR="001075E2" w:rsidRPr="001075E2" w:rsidTr="00350862">
        <w:tc>
          <w:tcPr>
            <w:tcW w:w="2122" w:type="dxa"/>
            <w:shd w:val="clear" w:color="auto" w:fill="E7E6E6" w:themeFill="background2"/>
            <w:vAlign w:val="center"/>
          </w:tcPr>
          <w:p w:rsidR="005E6246" w:rsidRPr="001075E2" w:rsidRDefault="005E6246" w:rsidP="005E6246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Projektendtermin</w:t>
            </w:r>
          </w:p>
        </w:tc>
        <w:tc>
          <w:tcPr>
            <w:tcW w:w="5103" w:type="dxa"/>
            <w:vAlign w:val="center"/>
          </w:tcPr>
          <w:p w:rsidR="005E6246" w:rsidRPr="001075E2" w:rsidRDefault="005E6246" w:rsidP="00013CC1">
            <w:pPr>
              <w:rPr>
                <w:rFonts w:ascii="Arial" w:hAnsi="Arial" w:cs="Arial"/>
              </w:rPr>
            </w:pPr>
          </w:p>
        </w:tc>
      </w:tr>
    </w:tbl>
    <w:p w:rsidR="00013CC1" w:rsidRPr="001075E2" w:rsidRDefault="00013CC1" w:rsidP="00F90FC8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496"/>
      </w:tblGrid>
      <w:tr w:rsidR="001075E2" w:rsidRPr="001075E2" w:rsidTr="00350862">
        <w:tc>
          <w:tcPr>
            <w:tcW w:w="2122" w:type="dxa"/>
            <w:vMerge w:val="restart"/>
            <w:shd w:val="clear" w:color="auto" w:fill="E7E6E6" w:themeFill="background2"/>
          </w:tcPr>
          <w:p w:rsidR="00EA714F" w:rsidRPr="001075E2" w:rsidRDefault="00EA714F" w:rsidP="00F90FC8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Aufgabenstellung</w:t>
            </w:r>
          </w:p>
        </w:tc>
        <w:tc>
          <w:tcPr>
            <w:tcW w:w="7506" w:type="dxa"/>
            <w:shd w:val="clear" w:color="auto" w:fill="E7E6E6" w:themeFill="background2"/>
          </w:tcPr>
          <w:p w:rsidR="00EA714F" w:rsidRPr="001075E2" w:rsidRDefault="00EA714F" w:rsidP="00CF2373">
            <w:pPr>
              <w:rPr>
                <w:rFonts w:ascii="Arial" w:hAnsi="Arial" w:cs="Arial"/>
              </w:rPr>
            </w:pPr>
            <w:r w:rsidRPr="001075E2">
              <w:rPr>
                <w:rFonts w:ascii="Arial" w:hAnsi="Arial" w:cs="Arial"/>
              </w:rPr>
              <w:t>Management Summary</w:t>
            </w:r>
          </w:p>
        </w:tc>
      </w:tr>
      <w:tr w:rsidR="001075E2" w:rsidRPr="001075E2" w:rsidTr="00350862">
        <w:trPr>
          <w:trHeight w:val="2098"/>
        </w:trPr>
        <w:tc>
          <w:tcPr>
            <w:tcW w:w="2122" w:type="dxa"/>
            <w:vMerge/>
            <w:shd w:val="clear" w:color="auto" w:fill="E7E6E6" w:themeFill="background2"/>
          </w:tcPr>
          <w:p w:rsidR="00EA714F" w:rsidRPr="001075E2" w:rsidRDefault="00EA714F" w:rsidP="00F90FC8">
            <w:pPr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auto"/>
          </w:tcPr>
          <w:p w:rsidR="00EA714F" w:rsidRPr="001075E2" w:rsidRDefault="00EA714F" w:rsidP="00F444A3">
            <w:pPr>
              <w:rPr>
                <w:rFonts w:ascii="Arial" w:hAnsi="Arial" w:cs="Arial"/>
              </w:rPr>
            </w:pPr>
          </w:p>
        </w:tc>
      </w:tr>
    </w:tbl>
    <w:p w:rsidR="005A4E28" w:rsidRPr="00CC714C" w:rsidRDefault="005A4E28" w:rsidP="00CC714C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CF2373" w:rsidRPr="0026303C" w:rsidTr="00DC6AEE">
        <w:tc>
          <w:tcPr>
            <w:tcW w:w="2122" w:type="dxa"/>
            <w:vMerge w:val="restart"/>
            <w:shd w:val="clear" w:color="auto" w:fill="E7E6E6" w:themeFill="background2"/>
          </w:tcPr>
          <w:p w:rsidR="00CF2373" w:rsidRPr="0026303C" w:rsidRDefault="00577073" w:rsidP="00F90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Ausgangssituation</w:t>
            </w:r>
          </w:p>
        </w:tc>
        <w:tc>
          <w:tcPr>
            <w:tcW w:w="7506" w:type="dxa"/>
            <w:shd w:val="clear" w:color="auto" w:fill="E7E6E6" w:themeFill="background2"/>
          </w:tcPr>
          <w:p w:rsidR="00CF2373" w:rsidRPr="0026303C" w:rsidRDefault="00875C87" w:rsidP="00CF2373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Vorgeschichte</w:t>
            </w:r>
            <w:r w:rsidR="00CC714C">
              <w:rPr>
                <w:rFonts w:ascii="Arial" w:hAnsi="Arial" w:cs="Arial"/>
              </w:rPr>
              <w:t>, Problem, Rahmenbedingung</w:t>
            </w:r>
          </w:p>
        </w:tc>
      </w:tr>
      <w:tr w:rsidR="00CF2373" w:rsidRPr="0026303C" w:rsidTr="00BF2051">
        <w:trPr>
          <w:trHeight w:val="964"/>
        </w:trPr>
        <w:tc>
          <w:tcPr>
            <w:tcW w:w="2122" w:type="dxa"/>
            <w:vMerge/>
            <w:shd w:val="clear" w:color="auto" w:fill="E7E6E6" w:themeFill="background2"/>
          </w:tcPr>
          <w:p w:rsidR="00CF2373" w:rsidRPr="0026303C" w:rsidRDefault="00CF2373" w:rsidP="00CF237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:rsidR="001D69A2" w:rsidRPr="0026303C" w:rsidRDefault="001D69A2" w:rsidP="00CF2373">
            <w:pPr>
              <w:rPr>
                <w:rFonts w:ascii="Arial" w:hAnsi="Arial" w:cs="Arial"/>
              </w:rPr>
            </w:pPr>
          </w:p>
        </w:tc>
      </w:tr>
      <w:tr w:rsidR="00CF2373" w:rsidRPr="0026303C" w:rsidTr="00DC6AEE">
        <w:tc>
          <w:tcPr>
            <w:tcW w:w="2122" w:type="dxa"/>
            <w:vMerge/>
            <w:shd w:val="clear" w:color="auto" w:fill="E7E6E6" w:themeFill="background2"/>
          </w:tcPr>
          <w:p w:rsidR="00CF2373" w:rsidRPr="0026303C" w:rsidRDefault="00CF2373" w:rsidP="00CF237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:rsidR="00CF2373" w:rsidRPr="0026303C" w:rsidRDefault="00CF2373" w:rsidP="00CF2373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Marktanalyse (ähnliche Produkte inklusive Beschreibung)</w:t>
            </w:r>
          </w:p>
        </w:tc>
      </w:tr>
      <w:tr w:rsidR="00CF2373" w:rsidRPr="0026303C" w:rsidTr="00BF2051">
        <w:trPr>
          <w:trHeight w:val="964"/>
        </w:trPr>
        <w:tc>
          <w:tcPr>
            <w:tcW w:w="2122" w:type="dxa"/>
            <w:vMerge/>
            <w:shd w:val="clear" w:color="auto" w:fill="E7E6E6" w:themeFill="background2"/>
          </w:tcPr>
          <w:p w:rsidR="00CF2373" w:rsidRPr="0026303C" w:rsidRDefault="00CF2373" w:rsidP="00CF2373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:rsidR="00CF2373" w:rsidRPr="0026303C" w:rsidRDefault="00CF2373" w:rsidP="00CF2373">
            <w:pPr>
              <w:rPr>
                <w:rFonts w:ascii="Arial" w:hAnsi="Arial" w:cs="Arial"/>
              </w:rPr>
            </w:pPr>
          </w:p>
        </w:tc>
      </w:tr>
    </w:tbl>
    <w:p w:rsidR="00F90FC8" w:rsidRPr="0026303C" w:rsidRDefault="00F90FC8" w:rsidP="00A367AB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BE7390" w:rsidRPr="0026303C" w:rsidTr="000C79DE">
        <w:tc>
          <w:tcPr>
            <w:tcW w:w="2122" w:type="dxa"/>
            <w:vMerge w:val="restart"/>
            <w:shd w:val="clear" w:color="auto" w:fill="E7E6E6" w:themeFill="background2"/>
          </w:tcPr>
          <w:p w:rsidR="00BE7390" w:rsidRPr="0026303C" w:rsidRDefault="00B9647E" w:rsidP="000C79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Nutzungsziele</w:t>
            </w:r>
          </w:p>
        </w:tc>
        <w:tc>
          <w:tcPr>
            <w:tcW w:w="7506" w:type="dxa"/>
            <w:shd w:val="clear" w:color="auto" w:fill="E7E6E6" w:themeFill="background2"/>
          </w:tcPr>
          <w:p w:rsidR="00BE7390" w:rsidRPr="0026303C" w:rsidRDefault="0086165C" w:rsidP="00EA7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Ziel</w:t>
            </w:r>
            <w:r w:rsidR="00EA714F">
              <w:rPr>
                <w:rFonts w:ascii="Arial" w:hAnsi="Arial" w:cs="Arial"/>
              </w:rPr>
              <w:t>setzung</w:t>
            </w:r>
            <w:r w:rsidR="004E7524" w:rsidRPr="0026303C">
              <w:rPr>
                <w:rFonts w:ascii="Arial" w:hAnsi="Arial" w:cs="Arial"/>
              </w:rPr>
              <w:t xml:space="preserve"> aus Sicht des Projekta</w:t>
            </w:r>
            <w:r w:rsidR="00BE7390" w:rsidRPr="0026303C">
              <w:rPr>
                <w:rFonts w:ascii="Arial" w:hAnsi="Arial" w:cs="Arial"/>
              </w:rPr>
              <w:t>uftraggebers</w:t>
            </w:r>
            <w:r>
              <w:rPr>
                <w:rFonts w:ascii="Arial" w:hAnsi="Arial" w:cs="Arial"/>
              </w:rPr>
              <w:t xml:space="preserve"> (Projektpartner)</w:t>
            </w:r>
          </w:p>
        </w:tc>
      </w:tr>
      <w:tr w:rsidR="00BE7390" w:rsidRPr="0026303C" w:rsidTr="000C79DE">
        <w:trPr>
          <w:trHeight w:val="964"/>
        </w:trPr>
        <w:tc>
          <w:tcPr>
            <w:tcW w:w="2122" w:type="dxa"/>
            <w:vMerge/>
            <w:shd w:val="clear" w:color="auto" w:fill="E7E6E6" w:themeFill="background2"/>
          </w:tcPr>
          <w:p w:rsidR="00BE7390" w:rsidRPr="0026303C" w:rsidRDefault="00BE7390" w:rsidP="000C79D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:rsidR="00BE7390" w:rsidRPr="0026303C" w:rsidRDefault="00BE7390" w:rsidP="002358D9">
            <w:pPr>
              <w:rPr>
                <w:rFonts w:ascii="Arial" w:hAnsi="Arial" w:cs="Arial"/>
              </w:rPr>
            </w:pPr>
          </w:p>
        </w:tc>
      </w:tr>
    </w:tbl>
    <w:p w:rsidR="00BE7390" w:rsidRPr="0026303C" w:rsidRDefault="00BE7390" w:rsidP="00A367AB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1"/>
        <w:gridCol w:w="7497"/>
      </w:tblGrid>
      <w:tr w:rsidR="00F90FC8" w:rsidRPr="0026303C" w:rsidTr="00350862">
        <w:tc>
          <w:tcPr>
            <w:tcW w:w="2122" w:type="dxa"/>
            <w:vMerge w:val="restart"/>
            <w:shd w:val="clear" w:color="auto" w:fill="E7E6E6" w:themeFill="background2"/>
          </w:tcPr>
          <w:p w:rsidR="00F90FC8" w:rsidRPr="0026303C" w:rsidRDefault="00F90FC8" w:rsidP="00F90FC8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Ziele</w:t>
            </w:r>
            <w:r w:rsidR="00BE7390" w:rsidRPr="0026303C">
              <w:rPr>
                <w:rFonts w:ascii="Arial" w:hAnsi="Arial" w:cs="Arial"/>
              </w:rPr>
              <w:t xml:space="preserve"> (des Projekts)</w:t>
            </w:r>
          </w:p>
        </w:tc>
        <w:tc>
          <w:tcPr>
            <w:tcW w:w="7506" w:type="dxa"/>
            <w:shd w:val="clear" w:color="auto" w:fill="E7E6E6" w:themeFill="background2"/>
          </w:tcPr>
          <w:p w:rsidR="00F90FC8" w:rsidRPr="0026303C" w:rsidRDefault="00A367AB" w:rsidP="0086165C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 xml:space="preserve">Zielsetzung (Was soll </w:t>
            </w:r>
            <w:r w:rsidR="0086165C">
              <w:rPr>
                <w:rFonts w:ascii="Arial" w:hAnsi="Arial" w:cs="Arial"/>
              </w:rPr>
              <w:t>im</w:t>
            </w:r>
            <w:r w:rsidRPr="0026303C">
              <w:rPr>
                <w:rFonts w:ascii="Arial" w:hAnsi="Arial" w:cs="Arial"/>
              </w:rPr>
              <w:t xml:space="preserve"> Projekt erreicht werden)</w:t>
            </w:r>
          </w:p>
        </w:tc>
      </w:tr>
      <w:tr w:rsidR="00F444A3" w:rsidRPr="0026303C" w:rsidTr="00CC497E">
        <w:trPr>
          <w:trHeight w:val="2378"/>
        </w:trPr>
        <w:tc>
          <w:tcPr>
            <w:tcW w:w="2122" w:type="dxa"/>
            <w:vMerge/>
            <w:shd w:val="clear" w:color="auto" w:fill="E7E6E6" w:themeFill="background2"/>
          </w:tcPr>
          <w:p w:rsidR="00F444A3" w:rsidRPr="0026303C" w:rsidRDefault="00F444A3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:rsidR="00F444A3" w:rsidRPr="00CC497E" w:rsidRDefault="00F444A3" w:rsidP="00CC497E">
            <w:pPr>
              <w:rPr>
                <w:rFonts w:ascii="Arial" w:hAnsi="Arial" w:cs="Arial"/>
                <w:color w:val="FF0000"/>
              </w:rPr>
            </w:pPr>
          </w:p>
        </w:tc>
      </w:tr>
      <w:tr w:rsidR="000B0E0B" w:rsidRPr="0026303C" w:rsidTr="00350862">
        <w:tc>
          <w:tcPr>
            <w:tcW w:w="2122" w:type="dxa"/>
            <w:vMerge/>
            <w:shd w:val="clear" w:color="auto" w:fill="E7E6E6" w:themeFill="background2"/>
          </w:tcPr>
          <w:p w:rsidR="000B0E0B" w:rsidRPr="0026303C" w:rsidRDefault="000B0E0B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:rsidR="000B0E0B" w:rsidRPr="0026303C" w:rsidRDefault="000B0E0B" w:rsidP="00A034C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Kannziele</w:t>
            </w:r>
            <w:proofErr w:type="spellEnd"/>
            <w:r w:rsidR="00D60D19">
              <w:rPr>
                <w:rFonts w:ascii="Arial" w:hAnsi="Arial" w:cs="Arial"/>
              </w:rPr>
              <w:t xml:space="preserve"> (Optionen)</w:t>
            </w:r>
          </w:p>
        </w:tc>
      </w:tr>
      <w:tr w:rsidR="000B0E0B" w:rsidRPr="0026303C" w:rsidTr="00CC497E">
        <w:trPr>
          <w:trHeight w:val="1369"/>
        </w:trPr>
        <w:tc>
          <w:tcPr>
            <w:tcW w:w="2122" w:type="dxa"/>
            <w:vMerge/>
            <w:shd w:val="clear" w:color="auto" w:fill="E7E6E6" w:themeFill="background2"/>
          </w:tcPr>
          <w:p w:rsidR="000B0E0B" w:rsidRPr="0026303C" w:rsidRDefault="000B0E0B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auto"/>
          </w:tcPr>
          <w:p w:rsidR="000B0E0B" w:rsidRPr="0026303C" w:rsidRDefault="000B0E0B" w:rsidP="00A034C9">
            <w:pPr>
              <w:rPr>
                <w:rFonts w:ascii="Arial" w:hAnsi="Arial" w:cs="Arial"/>
              </w:rPr>
            </w:pPr>
          </w:p>
        </w:tc>
      </w:tr>
      <w:tr w:rsidR="00F90FC8" w:rsidRPr="0026303C" w:rsidTr="00350862">
        <w:tc>
          <w:tcPr>
            <w:tcW w:w="2122" w:type="dxa"/>
            <w:vMerge/>
            <w:shd w:val="clear" w:color="auto" w:fill="E7E6E6" w:themeFill="background2"/>
          </w:tcPr>
          <w:p w:rsidR="00F90FC8" w:rsidRPr="0026303C" w:rsidRDefault="00F90FC8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:rsidR="00F90FC8" w:rsidRPr="0026303C" w:rsidRDefault="001D69A2" w:rsidP="00A034C9">
            <w:pPr>
              <w:rPr>
                <w:rFonts w:ascii="Arial" w:hAnsi="Arial" w:cs="Arial"/>
                <w:color w:val="FF0000"/>
              </w:rPr>
            </w:pPr>
            <w:r w:rsidRPr="0026303C">
              <w:rPr>
                <w:rFonts w:ascii="Arial" w:hAnsi="Arial" w:cs="Arial"/>
              </w:rPr>
              <w:t>Nichtziele (Abgrenzung)</w:t>
            </w:r>
          </w:p>
        </w:tc>
      </w:tr>
      <w:tr w:rsidR="00F90FC8" w:rsidRPr="0026303C" w:rsidTr="00350862">
        <w:trPr>
          <w:trHeight w:val="1372"/>
        </w:trPr>
        <w:tc>
          <w:tcPr>
            <w:tcW w:w="2122" w:type="dxa"/>
            <w:vMerge/>
            <w:shd w:val="clear" w:color="auto" w:fill="E7E6E6" w:themeFill="background2"/>
          </w:tcPr>
          <w:p w:rsidR="00F90FC8" w:rsidRPr="0026303C" w:rsidRDefault="00F90FC8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:rsidR="0086165C" w:rsidRPr="00CC497E" w:rsidRDefault="0086165C" w:rsidP="00CC497E">
            <w:pPr>
              <w:pStyle w:val="Listenabsatz"/>
              <w:numPr>
                <w:ilvl w:val="0"/>
                <w:numId w:val="0"/>
              </w:numPr>
              <w:ind w:left="29"/>
              <w:rPr>
                <w:rFonts w:ascii="Arial" w:hAnsi="Arial" w:cs="Arial"/>
              </w:rPr>
            </w:pPr>
          </w:p>
        </w:tc>
      </w:tr>
    </w:tbl>
    <w:p w:rsidR="00F90FC8" w:rsidRPr="0026303C" w:rsidRDefault="00F90FC8" w:rsidP="00954643">
      <w:pPr>
        <w:spacing w:after="0"/>
        <w:rPr>
          <w:rFonts w:ascii="Arial" w:hAnsi="Arial" w:cs="Arial"/>
          <w:sz w:val="6"/>
        </w:rPr>
      </w:pPr>
    </w:p>
    <w:tbl>
      <w:tblPr>
        <w:tblStyle w:val="Tabellenras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1"/>
        <w:gridCol w:w="7497"/>
      </w:tblGrid>
      <w:tr w:rsidR="0086165C" w:rsidRPr="0026303C" w:rsidTr="00350862">
        <w:tc>
          <w:tcPr>
            <w:tcW w:w="2122" w:type="dxa"/>
            <w:vMerge w:val="restart"/>
            <w:shd w:val="clear" w:color="auto" w:fill="E7E6E6" w:themeFill="background2"/>
          </w:tcPr>
          <w:p w:rsidR="0086165C" w:rsidRPr="0026303C" w:rsidRDefault="0086165C" w:rsidP="0086165C">
            <w:r>
              <w:t>Projektinhalte</w:t>
            </w:r>
          </w:p>
        </w:tc>
        <w:tc>
          <w:tcPr>
            <w:tcW w:w="7506" w:type="dxa"/>
            <w:shd w:val="clear" w:color="auto" w:fill="E7E6E6" w:themeFill="background2"/>
          </w:tcPr>
          <w:p w:rsidR="0086165C" w:rsidRPr="0026303C" w:rsidRDefault="0086165C" w:rsidP="0086165C">
            <w:pPr>
              <w:keepNext/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Ergebnis</w:t>
            </w:r>
          </w:p>
        </w:tc>
      </w:tr>
      <w:tr w:rsidR="0086165C" w:rsidRPr="0026303C" w:rsidTr="00350862">
        <w:trPr>
          <w:trHeight w:val="1993"/>
        </w:trPr>
        <w:tc>
          <w:tcPr>
            <w:tcW w:w="2122" w:type="dxa"/>
            <w:vMerge/>
            <w:shd w:val="clear" w:color="auto" w:fill="E7E6E6" w:themeFill="background2"/>
          </w:tcPr>
          <w:p w:rsidR="0086165C" w:rsidRPr="0026303C" w:rsidRDefault="0086165C" w:rsidP="007F0E5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:rsidR="0086165C" w:rsidRPr="0026303C" w:rsidRDefault="0086165C" w:rsidP="0086165C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86165C" w:rsidRPr="0026303C" w:rsidTr="00350862">
        <w:trPr>
          <w:trHeight w:val="278"/>
        </w:trPr>
        <w:tc>
          <w:tcPr>
            <w:tcW w:w="2122" w:type="dxa"/>
            <w:vMerge/>
            <w:shd w:val="clear" w:color="auto" w:fill="E7E6E6" w:themeFill="background2"/>
          </w:tcPr>
          <w:p w:rsidR="0086165C" w:rsidRPr="0026303C" w:rsidRDefault="0086165C" w:rsidP="0086165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  <w:shd w:val="clear" w:color="auto" w:fill="E7E6E6" w:themeFill="background2"/>
          </w:tcPr>
          <w:p w:rsidR="0086165C" w:rsidRPr="0026303C" w:rsidRDefault="0086165C" w:rsidP="0086165C">
            <w:pPr>
              <w:keepNext/>
              <w:keepLines/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Inhaltliche Komponenten (Betrachtungsobjekte)</w:t>
            </w:r>
          </w:p>
        </w:tc>
      </w:tr>
      <w:tr w:rsidR="0086165C" w:rsidRPr="0026303C" w:rsidTr="00350862">
        <w:trPr>
          <w:trHeight w:val="1725"/>
        </w:trPr>
        <w:tc>
          <w:tcPr>
            <w:tcW w:w="2122" w:type="dxa"/>
            <w:vMerge/>
            <w:shd w:val="clear" w:color="auto" w:fill="E7E6E6" w:themeFill="background2"/>
          </w:tcPr>
          <w:p w:rsidR="0086165C" w:rsidRPr="0026303C" w:rsidRDefault="0086165C" w:rsidP="0086165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:rsidR="0086165C" w:rsidRPr="00CC497E" w:rsidRDefault="0086165C" w:rsidP="0086165C">
            <w:pPr>
              <w:rPr>
                <w:rFonts w:ascii="Arial" w:hAnsi="Arial" w:cs="Arial"/>
              </w:rPr>
            </w:pPr>
          </w:p>
        </w:tc>
      </w:tr>
    </w:tbl>
    <w:p w:rsidR="00954643" w:rsidRPr="0026303C" w:rsidRDefault="00954643" w:rsidP="00912D4E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912D4E" w:rsidRPr="0026303C" w:rsidTr="00DC6AEE">
        <w:tc>
          <w:tcPr>
            <w:tcW w:w="2122" w:type="dxa"/>
            <w:vMerge w:val="restart"/>
            <w:shd w:val="clear" w:color="auto" w:fill="E7E6E6" w:themeFill="background2"/>
          </w:tcPr>
          <w:p w:rsidR="00912D4E" w:rsidRPr="0026303C" w:rsidRDefault="00912D4E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Risiken</w:t>
            </w:r>
          </w:p>
        </w:tc>
        <w:tc>
          <w:tcPr>
            <w:tcW w:w="7506" w:type="dxa"/>
            <w:shd w:val="clear" w:color="auto" w:fill="E7E6E6" w:themeFill="background2"/>
          </w:tcPr>
          <w:p w:rsidR="00912D4E" w:rsidRPr="0026303C" w:rsidRDefault="00912D4E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Kritische Erfolgsfaktoren</w:t>
            </w:r>
          </w:p>
        </w:tc>
      </w:tr>
      <w:tr w:rsidR="00912D4E" w:rsidRPr="0026303C" w:rsidTr="00CC497E">
        <w:trPr>
          <w:trHeight w:val="2141"/>
        </w:trPr>
        <w:tc>
          <w:tcPr>
            <w:tcW w:w="2122" w:type="dxa"/>
            <w:vMerge/>
            <w:shd w:val="clear" w:color="auto" w:fill="E7E6E6" w:themeFill="background2"/>
          </w:tcPr>
          <w:p w:rsidR="00912D4E" w:rsidRPr="0026303C" w:rsidRDefault="00912D4E" w:rsidP="00A034C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:rsidR="00912D4E" w:rsidRPr="0026303C" w:rsidRDefault="00912D4E" w:rsidP="00A034C9">
            <w:pPr>
              <w:rPr>
                <w:rFonts w:ascii="Arial" w:hAnsi="Arial" w:cs="Arial"/>
              </w:rPr>
            </w:pPr>
          </w:p>
        </w:tc>
      </w:tr>
    </w:tbl>
    <w:p w:rsidR="00912D4E" w:rsidRDefault="00912D4E" w:rsidP="00AD23C6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6"/>
      </w:tblGrid>
      <w:tr w:rsidR="00D60D19" w:rsidRPr="0026303C" w:rsidTr="00691252">
        <w:tc>
          <w:tcPr>
            <w:tcW w:w="2122" w:type="dxa"/>
            <w:vMerge w:val="restart"/>
            <w:shd w:val="clear" w:color="auto" w:fill="E7E6E6" w:themeFill="background2"/>
          </w:tcPr>
          <w:p w:rsidR="00D60D19" w:rsidRPr="0026303C" w:rsidRDefault="00D60D19" w:rsidP="0069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Hauptaufgaben</w:t>
            </w:r>
          </w:p>
        </w:tc>
        <w:tc>
          <w:tcPr>
            <w:tcW w:w="7506" w:type="dxa"/>
            <w:shd w:val="clear" w:color="auto" w:fill="E7E6E6" w:themeFill="background2"/>
          </w:tcPr>
          <w:p w:rsidR="00D60D19" w:rsidRPr="0026303C" w:rsidRDefault="00D60D19" w:rsidP="006912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Hauptaufgaben (Projekt</w:t>
            </w:r>
            <w:r w:rsidR="00840FFE">
              <w:rPr>
                <w:rFonts w:ascii="Arial" w:hAnsi="Arial" w:cs="Arial"/>
              </w:rPr>
              <w:t>p</w:t>
            </w:r>
            <w:bookmarkStart w:id="0" w:name="_GoBack"/>
            <w:bookmarkEnd w:id="0"/>
            <w:r>
              <w:rPr>
                <w:rFonts w:ascii="Arial" w:hAnsi="Arial" w:cs="Arial"/>
              </w:rPr>
              <w:t>hasen)</w:t>
            </w:r>
          </w:p>
        </w:tc>
      </w:tr>
      <w:tr w:rsidR="00D60D19" w:rsidRPr="0026303C" w:rsidTr="00CC497E">
        <w:trPr>
          <w:trHeight w:val="2132"/>
        </w:trPr>
        <w:tc>
          <w:tcPr>
            <w:tcW w:w="2122" w:type="dxa"/>
            <w:vMerge/>
            <w:shd w:val="clear" w:color="auto" w:fill="E7E6E6" w:themeFill="background2"/>
          </w:tcPr>
          <w:p w:rsidR="00D60D19" w:rsidRPr="0026303C" w:rsidRDefault="00D60D19" w:rsidP="00691252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7506" w:type="dxa"/>
          </w:tcPr>
          <w:p w:rsidR="00D60D19" w:rsidRPr="0026303C" w:rsidRDefault="00D60D19" w:rsidP="00691252">
            <w:pPr>
              <w:rPr>
                <w:rFonts w:ascii="Arial" w:hAnsi="Arial" w:cs="Arial"/>
              </w:rPr>
            </w:pPr>
          </w:p>
        </w:tc>
      </w:tr>
    </w:tbl>
    <w:p w:rsidR="00D60D19" w:rsidRPr="0026303C" w:rsidRDefault="00D60D19" w:rsidP="00AD23C6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5004"/>
        <w:gridCol w:w="2502"/>
      </w:tblGrid>
      <w:tr w:rsidR="0086165C" w:rsidRPr="0026303C" w:rsidTr="00CC051E">
        <w:tc>
          <w:tcPr>
            <w:tcW w:w="2122" w:type="dxa"/>
            <w:vMerge w:val="restart"/>
            <w:shd w:val="clear" w:color="auto" w:fill="E7E6E6" w:themeFill="background2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Meilensteine</w:t>
            </w:r>
          </w:p>
        </w:tc>
        <w:tc>
          <w:tcPr>
            <w:tcW w:w="5004" w:type="dxa"/>
            <w:shd w:val="clear" w:color="auto" w:fill="E7E6E6" w:themeFill="background2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Meilenstein</w:t>
            </w:r>
          </w:p>
        </w:tc>
        <w:tc>
          <w:tcPr>
            <w:tcW w:w="2502" w:type="dxa"/>
            <w:shd w:val="clear" w:color="auto" w:fill="E7E6E6" w:themeFill="background2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</w:t>
            </w:r>
          </w:p>
        </w:tc>
      </w:tr>
      <w:tr w:rsidR="0086165C" w:rsidRPr="0026303C" w:rsidTr="000F16F1">
        <w:tc>
          <w:tcPr>
            <w:tcW w:w="2122" w:type="dxa"/>
            <w:vMerge/>
            <w:shd w:val="clear" w:color="auto" w:fill="E7E6E6" w:themeFill="background2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:rsidR="0086165C" w:rsidRPr="00CC497E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</w:tr>
      <w:tr w:rsidR="0086165C" w:rsidRPr="0026303C" w:rsidTr="00554DAF">
        <w:tc>
          <w:tcPr>
            <w:tcW w:w="2122" w:type="dxa"/>
            <w:vMerge/>
            <w:shd w:val="clear" w:color="auto" w:fill="E7E6E6" w:themeFill="background2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:rsidR="0086165C" w:rsidRPr="00CC497E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</w:tr>
      <w:tr w:rsidR="0086165C" w:rsidRPr="0026303C" w:rsidTr="0021569C">
        <w:tc>
          <w:tcPr>
            <w:tcW w:w="2122" w:type="dxa"/>
            <w:vMerge/>
            <w:shd w:val="clear" w:color="auto" w:fill="E7E6E6" w:themeFill="background2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:rsidR="0086165C" w:rsidRPr="00CC497E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</w:tr>
      <w:tr w:rsidR="0086165C" w:rsidRPr="0026303C" w:rsidTr="006025CC">
        <w:tc>
          <w:tcPr>
            <w:tcW w:w="2122" w:type="dxa"/>
            <w:vMerge/>
            <w:shd w:val="clear" w:color="auto" w:fill="E7E6E6" w:themeFill="background2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:rsidR="0086165C" w:rsidRPr="00CC497E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</w:tr>
      <w:tr w:rsidR="00053A92" w:rsidRPr="0026303C" w:rsidTr="000379AF">
        <w:tc>
          <w:tcPr>
            <w:tcW w:w="2122" w:type="dxa"/>
            <w:vMerge/>
            <w:shd w:val="clear" w:color="auto" w:fill="E7E6E6" w:themeFill="background2"/>
          </w:tcPr>
          <w:p w:rsidR="00053A92" w:rsidRPr="0026303C" w:rsidRDefault="00053A92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:rsidR="00053A92" w:rsidRPr="00CC497E" w:rsidRDefault="00053A92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</w:tcPr>
          <w:p w:rsidR="00053A92" w:rsidRPr="0026303C" w:rsidRDefault="00053A92" w:rsidP="00A034C9">
            <w:pPr>
              <w:rPr>
                <w:rFonts w:ascii="Arial" w:hAnsi="Arial" w:cs="Arial"/>
              </w:rPr>
            </w:pPr>
          </w:p>
        </w:tc>
      </w:tr>
      <w:tr w:rsidR="0086165C" w:rsidRPr="0026303C" w:rsidTr="00624B2F">
        <w:trPr>
          <w:trHeight w:val="120"/>
        </w:trPr>
        <w:tc>
          <w:tcPr>
            <w:tcW w:w="2122" w:type="dxa"/>
            <w:vMerge/>
            <w:shd w:val="clear" w:color="auto" w:fill="E7E6E6" w:themeFill="background2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5004" w:type="dxa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</w:tcPr>
          <w:p w:rsidR="0086165C" w:rsidRPr="0026303C" w:rsidRDefault="0086165C" w:rsidP="00A034C9">
            <w:pPr>
              <w:rPr>
                <w:rFonts w:ascii="Arial" w:hAnsi="Arial" w:cs="Arial"/>
              </w:rPr>
            </w:pPr>
          </w:p>
        </w:tc>
      </w:tr>
    </w:tbl>
    <w:p w:rsidR="00DC6AEE" w:rsidRPr="0026303C" w:rsidRDefault="00DC6AEE" w:rsidP="00A42910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2595"/>
        <w:gridCol w:w="2502"/>
      </w:tblGrid>
      <w:tr w:rsidR="00A42910" w:rsidRPr="0026303C" w:rsidTr="004A4FE2">
        <w:tc>
          <w:tcPr>
            <w:tcW w:w="2122" w:type="dxa"/>
            <w:vMerge w:val="restart"/>
            <w:shd w:val="clear" w:color="auto" w:fill="E7E6E6" w:themeFill="background2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Aufwand / Kosten</w:t>
            </w:r>
          </w:p>
        </w:tc>
        <w:tc>
          <w:tcPr>
            <w:tcW w:w="2409" w:type="dxa"/>
            <w:shd w:val="clear" w:color="auto" w:fill="E7E6E6" w:themeFill="background2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Position</w:t>
            </w:r>
          </w:p>
        </w:tc>
        <w:tc>
          <w:tcPr>
            <w:tcW w:w="2595" w:type="dxa"/>
            <w:shd w:val="clear" w:color="auto" w:fill="E7E6E6" w:themeFill="background2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Menge</w:t>
            </w:r>
          </w:p>
        </w:tc>
        <w:tc>
          <w:tcPr>
            <w:tcW w:w="2502" w:type="dxa"/>
            <w:shd w:val="clear" w:color="auto" w:fill="E7E6E6" w:themeFill="background2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Bemerkung</w:t>
            </w:r>
          </w:p>
        </w:tc>
      </w:tr>
      <w:tr w:rsidR="00A42910" w:rsidRPr="0026303C" w:rsidTr="004A4FE2">
        <w:tc>
          <w:tcPr>
            <w:tcW w:w="2122" w:type="dxa"/>
            <w:vMerge/>
            <w:shd w:val="clear" w:color="auto" w:fill="E7E6E6" w:themeFill="background2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Arbeitsaufwand</w:t>
            </w:r>
          </w:p>
        </w:tc>
        <w:tc>
          <w:tcPr>
            <w:tcW w:w="2595" w:type="dxa"/>
            <w:shd w:val="clear" w:color="auto" w:fill="FFFFFF" w:themeFill="background1"/>
          </w:tcPr>
          <w:p w:rsidR="00A42910" w:rsidRPr="001075E2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  <w:shd w:val="clear" w:color="auto" w:fill="FFFFFF" w:themeFill="background1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</w:tr>
      <w:tr w:rsidR="00A42910" w:rsidRPr="0026303C" w:rsidTr="004A4FE2">
        <w:tc>
          <w:tcPr>
            <w:tcW w:w="2122" w:type="dxa"/>
            <w:vMerge/>
            <w:shd w:val="clear" w:color="auto" w:fill="E7E6E6" w:themeFill="background2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Investitionen</w:t>
            </w:r>
          </w:p>
        </w:tc>
        <w:tc>
          <w:tcPr>
            <w:tcW w:w="2595" w:type="dxa"/>
            <w:shd w:val="clear" w:color="auto" w:fill="FFFFFF" w:themeFill="background1"/>
          </w:tcPr>
          <w:p w:rsidR="00A42910" w:rsidRPr="001075E2" w:rsidRDefault="00A42910" w:rsidP="004A4FE2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  <w:shd w:val="clear" w:color="auto" w:fill="FFFFFF" w:themeFill="background1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</w:tr>
      <w:tr w:rsidR="00A42910" w:rsidRPr="0026303C" w:rsidTr="004A4FE2">
        <w:tc>
          <w:tcPr>
            <w:tcW w:w="2122" w:type="dxa"/>
            <w:vMerge/>
            <w:shd w:val="clear" w:color="auto" w:fill="E7E6E6" w:themeFill="background2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Externe Kosten</w:t>
            </w:r>
          </w:p>
        </w:tc>
        <w:tc>
          <w:tcPr>
            <w:tcW w:w="2595" w:type="dxa"/>
            <w:shd w:val="clear" w:color="auto" w:fill="FFFFFF" w:themeFill="background1"/>
          </w:tcPr>
          <w:p w:rsidR="00A42910" w:rsidRPr="001075E2" w:rsidRDefault="00A42910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  <w:shd w:val="clear" w:color="auto" w:fill="FFFFFF" w:themeFill="background1"/>
          </w:tcPr>
          <w:p w:rsidR="00A42910" w:rsidRPr="0026303C" w:rsidRDefault="00A42910" w:rsidP="00A034C9">
            <w:pPr>
              <w:rPr>
                <w:rFonts w:ascii="Arial" w:hAnsi="Arial" w:cs="Arial"/>
              </w:rPr>
            </w:pPr>
          </w:p>
        </w:tc>
      </w:tr>
    </w:tbl>
    <w:p w:rsidR="00A42910" w:rsidRPr="0026303C" w:rsidRDefault="00A42910" w:rsidP="00A42910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2595"/>
        <w:gridCol w:w="2502"/>
      </w:tblGrid>
      <w:tr w:rsidR="00FA1572" w:rsidRPr="0026303C" w:rsidTr="004A4FE2">
        <w:tc>
          <w:tcPr>
            <w:tcW w:w="2122" w:type="dxa"/>
            <w:vMerge w:val="restart"/>
            <w:shd w:val="clear" w:color="auto" w:fill="E7E6E6" w:themeFill="background2"/>
          </w:tcPr>
          <w:p w:rsidR="00FA1572" w:rsidRPr="0026303C" w:rsidRDefault="00FA157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organisation</w:t>
            </w:r>
            <w:proofErr w:type="spellEnd"/>
          </w:p>
        </w:tc>
        <w:tc>
          <w:tcPr>
            <w:tcW w:w="2409" w:type="dxa"/>
            <w:shd w:val="clear" w:color="auto" w:fill="E7E6E6" w:themeFill="background2"/>
          </w:tcPr>
          <w:p w:rsidR="00FA1572" w:rsidRPr="0026303C" w:rsidRDefault="00FA157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Rolle</w:t>
            </w:r>
          </w:p>
        </w:tc>
        <w:tc>
          <w:tcPr>
            <w:tcW w:w="2595" w:type="dxa"/>
            <w:shd w:val="clear" w:color="auto" w:fill="E7E6E6" w:themeFill="background2"/>
          </w:tcPr>
          <w:p w:rsidR="00FA1572" w:rsidRPr="0026303C" w:rsidRDefault="00FA1572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Name</w:t>
            </w:r>
          </w:p>
        </w:tc>
        <w:tc>
          <w:tcPr>
            <w:tcW w:w="2502" w:type="dxa"/>
            <w:shd w:val="clear" w:color="auto" w:fill="E7E6E6" w:themeFill="background2"/>
          </w:tcPr>
          <w:p w:rsidR="00FA1572" w:rsidRPr="0026303C" w:rsidRDefault="00921111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Individuelle Aufgaben</w:t>
            </w:r>
          </w:p>
        </w:tc>
      </w:tr>
      <w:tr w:rsidR="00FA1572" w:rsidRPr="0026303C" w:rsidTr="004A4FE2">
        <w:tc>
          <w:tcPr>
            <w:tcW w:w="2122" w:type="dxa"/>
            <w:vMerge/>
            <w:shd w:val="clear" w:color="auto" w:fill="E7E6E6" w:themeFill="background2"/>
          </w:tcPr>
          <w:p w:rsidR="00FA1572" w:rsidRPr="0026303C" w:rsidRDefault="00FA1572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FA1572" w:rsidRPr="0026303C" w:rsidRDefault="004E7524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Projekta</w:t>
            </w:r>
            <w:r w:rsidR="00FA1572" w:rsidRPr="0026303C">
              <w:rPr>
                <w:rFonts w:ascii="Arial" w:hAnsi="Arial" w:cs="Arial"/>
              </w:rPr>
              <w:t>uftraggeber</w:t>
            </w:r>
          </w:p>
        </w:tc>
        <w:tc>
          <w:tcPr>
            <w:tcW w:w="2595" w:type="dxa"/>
            <w:shd w:val="clear" w:color="auto" w:fill="FFFFFF" w:themeFill="background1"/>
          </w:tcPr>
          <w:p w:rsidR="00FA1572" w:rsidRPr="00624B2F" w:rsidRDefault="00FA1572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  <w:shd w:val="clear" w:color="auto" w:fill="FFFFFF" w:themeFill="background1"/>
          </w:tcPr>
          <w:p w:rsidR="00FA1572" w:rsidRPr="0026303C" w:rsidRDefault="00FA1572" w:rsidP="00A034C9">
            <w:pPr>
              <w:rPr>
                <w:rFonts w:ascii="Arial" w:hAnsi="Arial" w:cs="Arial"/>
              </w:rPr>
            </w:pPr>
          </w:p>
        </w:tc>
      </w:tr>
      <w:tr w:rsidR="005D46A5" w:rsidRPr="0026303C" w:rsidTr="004A4FE2">
        <w:tc>
          <w:tcPr>
            <w:tcW w:w="2122" w:type="dxa"/>
            <w:vMerge/>
            <w:shd w:val="clear" w:color="auto" w:fill="E7E6E6" w:themeFill="background2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Projektleiter</w:t>
            </w:r>
          </w:p>
        </w:tc>
        <w:tc>
          <w:tcPr>
            <w:tcW w:w="2595" w:type="dxa"/>
            <w:shd w:val="clear" w:color="auto" w:fill="FFFFFF" w:themeFill="background1"/>
          </w:tcPr>
          <w:p w:rsidR="005D46A5" w:rsidRPr="00624B2F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  <w:shd w:val="clear" w:color="auto" w:fill="FFFFFF" w:themeFill="background1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</w:tr>
      <w:tr w:rsidR="005D46A5" w:rsidRPr="0026303C" w:rsidTr="004A4FE2">
        <w:tc>
          <w:tcPr>
            <w:tcW w:w="2122" w:type="dxa"/>
            <w:vMerge/>
            <w:shd w:val="clear" w:color="auto" w:fill="E7E6E6" w:themeFill="background2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5D46A5" w:rsidRPr="0026303C" w:rsidRDefault="005D46A5" w:rsidP="00FA1572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Projektteammitglied</w:t>
            </w:r>
          </w:p>
        </w:tc>
        <w:tc>
          <w:tcPr>
            <w:tcW w:w="2595" w:type="dxa"/>
            <w:shd w:val="clear" w:color="auto" w:fill="FFFFFF" w:themeFill="background1"/>
          </w:tcPr>
          <w:p w:rsidR="005D46A5" w:rsidRPr="00624B2F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  <w:shd w:val="clear" w:color="auto" w:fill="FFFFFF" w:themeFill="background1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</w:tr>
      <w:tr w:rsidR="005D46A5" w:rsidRPr="0026303C" w:rsidTr="004A4FE2">
        <w:tc>
          <w:tcPr>
            <w:tcW w:w="2122" w:type="dxa"/>
            <w:vMerge/>
            <w:shd w:val="clear" w:color="auto" w:fill="E7E6E6" w:themeFill="background2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Projektteammitglied</w:t>
            </w:r>
          </w:p>
        </w:tc>
        <w:tc>
          <w:tcPr>
            <w:tcW w:w="2595" w:type="dxa"/>
            <w:shd w:val="clear" w:color="auto" w:fill="FFFFFF" w:themeFill="background1"/>
          </w:tcPr>
          <w:p w:rsidR="005D46A5" w:rsidRPr="00624B2F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  <w:shd w:val="clear" w:color="auto" w:fill="FFFFFF" w:themeFill="background1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</w:tr>
      <w:tr w:rsidR="005D46A5" w:rsidRPr="0026303C" w:rsidTr="004A4FE2">
        <w:tc>
          <w:tcPr>
            <w:tcW w:w="2122" w:type="dxa"/>
            <w:vMerge/>
            <w:shd w:val="clear" w:color="auto" w:fill="E7E6E6" w:themeFill="background2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Projektteammitglied</w:t>
            </w:r>
          </w:p>
        </w:tc>
        <w:tc>
          <w:tcPr>
            <w:tcW w:w="2595" w:type="dxa"/>
            <w:shd w:val="clear" w:color="auto" w:fill="FFFFFF" w:themeFill="background1"/>
          </w:tcPr>
          <w:p w:rsidR="005D46A5" w:rsidRPr="00624B2F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  <w:shd w:val="clear" w:color="auto" w:fill="FFFFFF" w:themeFill="background1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</w:tr>
      <w:tr w:rsidR="005D46A5" w:rsidRPr="0026303C" w:rsidTr="004A4FE2">
        <w:tc>
          <w:tcPr>
            <w:tcW w:w="2122" w:type="dxa"/>
            <w:vMerge/>
            <w:shd w:val="clear" w:color="auto" w:fill="E7E6E6" w:themeFill="background2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5D46A5" w:rsidRPr="0026303C" w:rsidRDefault="000F6B36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Projektmitarbeiter</w:t>
            </w:r>
          </w:p>
        </w:tc>
        <w:tc>
          <w:tcPr>
            <w:tcW w:w="2595" w:type="dxa"/>
            <w:shd w:val="clear" w:color="auto" w:fill="FFFFFF" w:themeFill="background1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  <w:tc>
          <w:tcPr>
            <w:tcW w:w="2502" w:type="dxa"/>
            <w:shd w:val="clear" w:color="auto" w:fill="FFFFFF" w:themeFill="background1"/>
          </w:tcPr>
          <w:p w:rsidR="005D46A5" w:rsidRPr="0026303C" w:rsidRDefault="005D46A5" w:rsidP="00A034C9">
            <w:pPr>
              <w:rPr>
                <w:rFonts w:ascii="Arial" w:hAnsi="Arial" w:cs="Arial"/>
              </w:rPr>
            </w:pPr>
          </w:p>
        </w:tc>
      </w:tr>
    </w:tbl>
    <w:p w:rsidR="00A42910" w:rsidRPr="0026303C" w:rsidRDefault="00A42910" w:rsidP="002205CC">
      <w:pPr>
        <w:spacing w:after="0"/>
        <w:rPr>
          <w:rFonts w:ascii="Arial" w:hAnsi="Arial" w:cs="Arial"/>
          <w:sz w:val="6"/>
          <w:szCs w:val="6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5097"/>
      </w:tblGrid>
      <w:tr w:rsidR="002205CC" w:rsidRPr="0026303C" w:rsidTr="004A4FE2">
        <w:trPr>
          <w:tblHeader/>
        </w:trPr>
        <w:tc>
          <w:tcPr>
            <w:tcW w:w="2122" w:type="dxa"/>
            <w:shd w:val="clear" w:color="auto" w:fill="E7E6E6" w:themeFill="background2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Unterschriften</w:t>
            </w:r>
          </w:p>
        </w:tc>
        <w:tc>
          <w:tcPr>
            <w:tcW w:w="2409" w:type="dxa"/>
            <w:shd w:val="clear" w:color="auto" w:fill="E7E6E6" w:themeFill="background2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Ort / Datum</w:t>
            </w:r>
          </w:p>
        </w:tc>
        <w:tc>
          <w:tcPr>
            <w:tcW w:w="5097" w:type="dxa"/>
            <w:shd w:val="clear" w:color="auto" w:fill="E7E6E6" w:themeFill="background2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Unterschrift</w:t>
            </w:r>
          </w:p>
        </w:tc>
      </w:tr>
      <w:tr w:rsidR="002205CC" w:rsidRPr="0026303C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Projektleiter</w:t>
            </w:r>
          </w:p>
        </w:tc>
        <w:tc>
          <w:tcPr>
            <w:tcW w:w="2409" w:type="dxa"/>
            <w:shd w:val="clear" w:color="auto" w:fill="FFFFFF" w:themeFill="background1"/>
          </w:tcPr>
          <w:p w:rsidR="002205CC" w:rsidRPr="0026303C" w:rsidRDefault="00624B2F" w:rsidP="00DD56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  <w:r w:rsidR="00DD568B">
              <w:rPr>
                <w:rFonts w:ascii="Arial" w:hAnsi="Arial" w:cs="Arial"/>
              </w:rPr>
              <w:t xml:space="preserve"> ……</w:t>
            </w:r>
          </w:p>
        </w:tc>
        <w:tc>
          <w:tcPr>
            <w:tcW w:w="5097" w:type="dxa"/>
            <w:shd w:val="clear" w:color="auto" w:fill="FFFFFF" w:themeFill="background1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mitglied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</w:tcPr>
          <w:p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</w:p>
        </w:tc>
        <w:tc>
          <w:tcPr>
            <w:tcW w:w="5097" w:type="dxa"/>
            <w:shd w:val="clear" w:color="auto" w:fill="FFFFFF" w:themeFill="background1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mitglied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</w:tcPr>
          <w:p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</w:p>
        </w:tc>
        <w:tc>
          <w:tcPr>
            <w:tcW w:w="5097" w:type="dxa"/>
            <w:shd w:val="clear" w:color="auto" w:fill="FFFFFF" w:themeFill="background1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Projektteam-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mitglied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</w:tcPr>
          <w:p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</w:p>
        </w:tc>
        <w:tc>
          <w:tcPr>
            <w:tcW w:w="5097" w:type="dxa"/>
            <w:shd w:val="clear" w:color="auto" w:fill="FFFFFF" w:themeFill="background1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Projektauftrag-</w:t>
            </w:r>
            <w:r w:rsidRPr="0026303C">
              <w:rPr>
                <w:rFonts w:ascii="Arial" w:hAnsi="Arial" w:cs="Arial"/>
              </w:rPr>
              <w:br/>
            </w:r>
            <w:proofErr w:type="spellStart"/>
            <w:r w:rsidRPr="0026303C">
              <w:rPr>
                <w:rFonts w:ascii="Arial" w:hAnsi="Arial" w:cs="Arial"/>
              </w:rPr>
              <w:t>geber</w:t>
            </w:r>
            <w:proofErr w:type="spellEnd"/>
          </w:p>
        </w:tc>
        <w:tc>
          <w:tcPr>
            <w:tcW w:w="2409" w:type="dxa"/>
            <w:shd w:val="clear" w:color="auto" w:fill="FFFFFF" w:themeFill="background1"/>
          </w:tcPr>
          <w:p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</w:p>
        </w:tc>
        <w:tc>
          <w:tcPr>
            <w:tcW w:w="5097" w:type="dxa"/>
            <w:shd w:val="clear" w:color="auto" w:fill="FFFFFF" w:themeFill="background1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  <w:tr w:rsidR="002205CC" w:rsidRPr="0026303C" w:rsidTr="004A4FE2">
        <w:trPr>
          <w:trHeight w:val="510"/>
          <w:tblHeader/>
        </w:trPr>
        <w:tc>
          <w:tcPr>
            <w:tcW w:w="2122" w:type="dxa"/>
            <w:shd w:val="clear" w:color="auto" w:fill="E7E6E6" w:themeFill="background2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  <w:r w:rsidRPr="0026303C">
              <w:rPr>
                <w:rFonts w:ascii="Arial" w:hAnsi="Arial" w:cs="Arial"/>
              </w:rPr>
              <w:t>Betreuender Lehrer</w:t>
            </w:r>
          </w:p>
        </w:tc>
        <w:tc>
          <w:tcPr>
            <w:tcW w:w="2409" w:type="dxa"/>
            <w:shd w:val="clear" w:color="auto" w:fill="FFFFFF" w:themeFill="background1"/>
          </w:tcPr>
          <w:p w:rsidR="002205CC" w:rsidRPr="0026303C" w:rsidRDefault="00624B2F" w:rsidP="00A03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Wien,</w:t>
            </w:r>
          </w:p>
        </w:tc>
        <w:tc>
          <w:tcPr>
            <w:tcW w:w="5097" w:type="dxa"/>
            <w:shd w:val="clear" w:color="auto" w:fill="FFFFFF" w:themeFill="background1"/>
          </w:tcPr>
          <w:p w:rsidR="002205CC" w:rsidRPr="0026303C" w:rsidRDefault="002205CC" w:rsidP="00A034C9">
            <w:pPr>
              <w:rPr>
                <w:rFonts w:ascii="Arial" w:hAnsi="Arial" w:cs="Arial"/>
              </w:rPr>
            </w:pPr>
          </w:p>
        </w:tc>
      </w:tr>
    </w:tbl>
    <w:p w:rsidR="002205CC" w:rsidRPr="0026303C" w:rsidRDefault="002205CC" w:rsidP="002205CC">
      <w:pPr>
        <w:spacing w:after="0"/>
        <w:rPr>
          <w:rFonts w:ascii="Arial" w:hAnsi="Arial" w:cs="Arial"/>
          <w:sz w:val="6"/>
          <w:szCs w:val="6"/>
        </w:rPr>
      </w:pPr>
    </w:p>
    <w:sectPr w:rsidR="002205CC" w:rsidRPr="0026303C" w:rsidSect="00AB2F6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134" w:bottom="1134" w:left="1134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256" w:rsidRDefault="00FE0256" w:rsidP="000D0F40">
      <w:pPr>
        <w:spacing w:after="0"/>
      </w:pPr>
      <w:r>
        <w:separator/>
      </w:r>
    </w:p>
    <w:p w:rsidR="00FE0256" w:rsidRDefault="00FE0256"/>
  </w:endnote>
  <w:endnote w:type="continuationSeparator" w:id="0">
    <w:p w:rsidR="00FE0256" w:rsidRDefault="00FE0256" w:rsidP="000D0F40">
      <w:pPr>
        <w:spacing w:after="0"/>
      </w:pPr>
      <w:r>
        <w:continuationSeparator/>
      </w:r>
    </w:p>
    <w:p w:rsidR="00FE0256" w:rsidRDefault="00FE02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C62" w:rsidRDefault="00391C62">
    <w:pPr>
      <w:pStyle w:val="Fuzeile"/>
    </w:pPr>
  </w:p>
  <w:p w:rsidR="00425DC7" w:rsidRDefault="00425DC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928" w:rsidRPr="0026303C" w:rsidRDefault="00A732AC" w:rsidP="00A94425">
    <w:pPr>
      <w:pStyle w:val="Fuzeile"/>
      <w:tabs>
        <w:tab w:val="clear" w:pos="4536"/>
        <w:tab w:val="clear" w:pos="9072"/>
        <w:tab w:val="center" w:pos="4820"/>
        <w:tab w:val="right" w:pos="9639"/>
      </w:tabs>
      <w:ind w:right="-567"/>
      <w:rPr>
        <w:rFonts w:ascii="Arial" w:hAnsi="Arial" w:cs="Arial"/>
      </w:rPr>
    </w:pPr>
    <w:r w:rsidRPr="0026303C">
      <w:rPr>
        <w:rFonts w:ascii="Arial" w:hAnsi="Arial" w:cs="Arial"/>
      </w:rPr>
      <w:t xml:space="preserve">Projektantrag </w:t>
    </w:r>
    <w:r w:rsidRPr="0026303C">
      <w:rPr>
        <w:rFonts w:ascii="Arial" w:hAnsi="Arial" w:cs="Arial"/>
        <w:i/>
      </w:rPr>
      <w:t>Projekttitel</w:t>
    </w:r>
    <w:r w:rsidR="00391C62" w:rsidRPr="0026303C">
      <w:rPr>
        <w:rFonts w:ascii="Arial" w:hAnsi="Arial" w:cs="Arial"/>
        <w:color w:val="E20039"/>
      </w:rPr>
      <w:tab/>
    </w:r>
    <w:r w:rsidR="00391C62" w:rsidRPr="0026303C">
      <w:rPr>
        <w:rFonts w:ascii="Arial" w:hAnsi="Arial" w:cs="Arial"/>
        <w:bCs/>
      </w:rPr>
      <w:fldChar w:fldCharType="begin"/>
    </w:r>
    <w:r w:rsidR="00391C62" w:rsidRPr="0026303C">
      <w:rPr>
        <w:rFonts w:ascii="Arial" w:hAnsi="Arial" w:cs="Arial"/>
        <w:bCs/>
      </w:rPr>
      <w:instrText>PAGE  \* Arabic  \* MERGEFORMAT</w:instrText>
    </w:r>
    <w:r w:rsidR="00391C62" w:rsidRPr="0026303C">
      <w:rPr>
        <w:rFonts w:ascii="Arial" w:hAnsi="Arial" w:cs="Arial"/>
        <w:bCs/>
      </w:rPr>
      <w:fldChar w:fldCharType="separate"/>
    </w:r>
    <w:r w:rsidR="00840FFE" w:rsidRPr="00840FFE">
      <w:rPr>
        <w:rFonts w:ascii="Arial" w:hAnsi="Arial" w:cs="Arial"/>
        <w:bCs/>
        <w:noProof/>
        <w:lang w:val="de-DE"/>
      </w:rPr>
      <w:t>3</w:t>
    </w:r>
    <w:r w:rsidR="00391C62" w:rsidRPr="0026303C">
      <w:rPr>
        <w:rFonts w:ascii="Arial" w:hAnsi="Arial" w:cs="Arial"/>
        <w:bCs/>
      </w:rPr>
      <w:fldChar w:fldCharType="end"/>
    </w:r>
    <w:r w:rsidR="000E4D2A" w:rsidRPr="0026303C">
      <w:rPr>
        <w:rFonts w:ascii="Arial" w:hAnsi="Arial" w:cs="Arial"/>
        <w:lang w:val="de-DE"/>
      </w:rPr>
      <w:t>/</w:t>
    </w:r>
    <w:r w:rsidR="00391C62" w:rsidRPr="0026303C">
      <w:rPr>
        <w:rFonts w:ascii="Arial" w:hAnsi="Arial" w:cs="Arial"/>
        <w:bCs/>
      </w:rPr>
      <w:fldChar w:fldCharType="begin"/>
    </w:r>
    <w:r w:rsidR="00391C62" w:rsidRPr="0026303C">
      <w:rPr>
        <w:rFonts w:ascii="Arial" w:hAnsi="Arial" w:cs="Arial"/>
        <w:bCs/>
      </w:rPr>
      <w:instrText>NUMPAGES  \* Arabic  \* MERGEFORMAT</w:instrText>
    </w:r>
    <w:r w:rsidR="00391C62" w:rsidRPr="0026303C">
      <w:rPr>
        <w:rFonts w:ascii="Arial" w:hAnsi="Arial" w:cs="Arial"/>
        <w:bCs/>
      </w:rPr>
      <w:fldChar w:fldCharType="separate"/>
    </w:r>
    <w:r w:rsidR="00840FFE" w:rsidRPr="00840FFE">
      <w:rPr>
        <w:rFonts w:ascii="Arial" w:hAnsi="Arial" w:cs="Arial"/>
        <w:bCs/>
        <w:noProof/>
        <w:lang w:val="de-DE"/>
      </w:rPr>
      <w:t>3</w:t>
    </w:r>
    <w:r w:rsidR="00391C62" w:rsidRPr="0026303C">
      <w:rPr>
        <w:rFonts w:ascii="Arial" w:hAnsi="Arial" w:cs="Arial"/>
        <w:bCs/>
      </w:rPr>
      <w:fldChar w:fldCharType="end"/>
    </w:r>
    <w:r w:rsidR="008A4B3E" w:rsidRPr="0026303C">
      <w:rPr>
        <w:rFonts w:ascii="Arial" w:hAnsi="Arial" w:cs="Arial"/>
        <w:bCs/>
      </w:rPr>
      <w:tab/>
    </w:r>
    <w:r w:rsidR="00D12D2C">
      <w:rPr>
        <w:rFonts w:ascii="Arial" w:hAnsi="Arial" w:cs="Arial"/>
        <w:bCs/>
      </w:rPr>
      <w:t xml:space="preserve">PDF erstellt / </w:t>
    </w:r>
    <w:r w:rsidR="008A4B3E" w:rsidRPr="0026303C">
      <w:rPr>
        <w:rFonts w:ascii="Arial" w:hAnsi="Arial" w:cs="Arial"/>
        <w:bCs/>
      </w:rPr>
      <w:t xml:space="preserve">gedruckt am: </w:t>
    </w:r>
    <w:r w:rsidR="008A4B3E" w:rsidRPr="0026303C">
      <w:rPr>
        <w:rFonts w:ascii="Arial" w:hAnsi="Arial" w:cs="Arial"/>
      </w:rPr>
      <w:fldChar w:fldCharType="begin"/>
    </w:r>
    <w:r w:rsidR="008A4B3E" w:rsidRPr="0026303C">
      <w:rPr>
        <w:rFonts w:ascii="Arial" w:hAnsi="Arial" w:cs="Arial"/>
      </w:rPr>
      <w:instrText xml:space="preserve"> TIME \@ "dd.MM.yyyy" </w:instrText>
    </w:r>
    <w:r w:rsidR="008A4B3E" w:rsidRPr="0026303C">
      <w:rPr>
        <w:rFonts w:ascii="Arial" w:hAnsi="Arial" w:cs="Arial"/>
      </w:rPr>
      <w:fldChar w:fldCharType="separate"/>
    </w:r>
    <w:r w:rsidR="00840FFE">
      <w:rPr>
        <w:rFonts w:ascii="Arial" w:hAnsi="Arial" w:cs="Arial"/>
        <w:noProof/>
      </w:rPr>
      <w:t>19.01.2016</w:t>
    </w:r>
    <w:r w:rsidR="008A4B3E" w:rsidRPr="0026303C">
      <w:rPr>
        <w:rFonts w:ascii="Arial" w:hAnsi="Arial" w:cs="Arial"/>
      </w:rPr>
      <w:fldChar w:fldCharType="end"/>
    </w:r>
  </w:p>
  <w:p w:rsidR="000D0F40" w:rsidRPr="0026303C" w:rsidRDefault="00A732AC" w:rsidP="00A732AC">
    <w:pPr>
      <w:pStyle w:val="Fuzeile"/>
      <w:tabs>
        <w:tab w:val="clear" w:pos="9072"/>
        <w:tab w:val="right" w:pos="10205"/>
      </w:tabs>
      <w:ind w:right="-567"/>
      <w:rPr>
        <w:rFonts w:ascii="Arial" w:hAnsi="Arial" w:cs="Arial"/>
        <w:sz w:val="18"/>
        <w:szCs w:val="18"/>
      </w:rPr>
    </w:pPr>
    <w:r w:rsidRPr="0026303C">
      <w:rPr>
        <w:rFonts w:ascii="Arial" w:hAnsi="Arial" w:cs="Arial"/>
        <w:sz w:val="18"/>
        <w:szCs w:val="18"/>
      </w:rPr>
      <w:t xml:space="preserve">Formularversion: </w:t>
    </w:r>
    <w:r w:rsidR="00FD1F4F">
      <w:rPr>
        <w:rFonts w:ascii="Arial" w:hAnsi="Arial" w:cs="Arial"/>
        <w:sz w:val="18"/>
        <w:szCs w:val="18"/>
      </w:rPr>
      <w:t>v02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256" w:rsidRDefault="00FE0256" w:rsidP="000D0F40">
      <w:pPr>
        <w:spacing w:after="0"/>
      </w:pPr>
      <w:r>
        <w:separator/>
      </w:r>
    </w:p>
    <w:p w:rsidR="00FE0256" w:rsidRDefault="00FE0256"/>
  </w:footnote>
  <w:footnote w:type="continuationSeparator" w:id="0">
    <w:p w:rsidR="00FE0256" w:rsidRDefault="00FE0256" w:rsidP="000D0F40">
      <w:pPr>
        <w:spacing w:after="0"/>
      </w:pPr>
      <w:r>
        <w:continuationSeparator/>
      </w:r>
    </w:p>
    <w:p w:rsidR="00FE0256" w:rsidRDefault="00FE02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C62" w:rsidRDefault="00391C62">
    <w:pPr>
      <w:pStyle w:val="Kopfzeile"/>
    </w:pPr>
  </w:p>
  <w:p w:rsidR="00425DC7" w:rsidRDefault="00425D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F40" w:rsidRPr="000D0F40" w:rsidRDefault="00D8698D" w:rsidP="000D0F40">
    <w:pPr>
      <w:pStyle w:val="Kopfzeile"/>
      <w:tabs>
        <w:tab w:val="clear" w:pos="9072"/>
      </w:tabs>
      <w:ind w:right="-567"/>
      <w:jc w:val="right"/>
      <w:rPr>
        <w:sz w:val="32"/>
      </w:rPr>
    </w:pPr>
    <w:r>
      <w:rPr>
        <w:noProof/>
        <w:color w:val="FF0000"/>
        <w:sz w:val="32"/>
      </w:rPr>
      <w:drawing>
        <wp:inline distT="0" distB="0" distL="0" distR="0">
          <wp:extent cx="2362200" cy="609600"/>
          <wp:effectExtent l="0" t="0" r="0" b="0"/>
          <wp:docPr id="2" name="Grafik 2" descr="spengergass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engergass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4850" r="4247" b="5980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5EE7"/>
    <w:multiLevelType w:val="hybridMultilevel"/>
    <w:tmpl w:val="38CA2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0C23"/>
    <w:multiLevelType w:val="hybridMultilevel"/>
    <w:tmpl w:val="B44A1134"/>
    <w:lvl w:ilvl="0" w:tplc="A5BCB6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DF61960"/>
    <w:multiLevelType w:val="hybridMultilevel"/>
    <w:tmpl w:val="8CB68506"/>
    <w:lvl w:ilvl="0" w:tplc="0B7007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u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800AAA"/>
    <w:multiLevelType w:val="hybridMultilevel"/>
    <w:tmpl w:val="F08E2C64"/>
    <w:lvl w:ilvl="0" w:tplc="596A9072">
      <w:start w:val="1"/>
      <w:numFmt w:val="bullet"/>
      <w:pStyle w:val="Listenabsatz"/>
      <w:lvlText w:val="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0312C"/>
    <w:multiLevelType w:val="multilevel"/>
    <w:tmpl w:val="ED825E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067789"/>
    <w:multiLevelType w:val="hybridMultilevel"/>
    <w:tmpl w:val="093CC6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43640"/>
    <w:multiLevelType w:val="hybridMultilevel"/>
    <w:tmpl w:val="3CF84582"/>
    <w:lvl w:ilvl="0" w:tplc="FB1AA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trike w:val="0"/>
        <w:dstrike w:val="0"/>
        <w:vanish w:val="0"/>
        <w:color w:val="E20039"/>
        <w:u w:val="none"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D0D5C98"/>
    <w:multiLevelType w:val="hybridMultilevel"/>
    <w:tmpl w:val="03DC80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66761"/>
    <w:multiLevelType w:val="hybridMultilevel"/>
    <w:tmpl w:val="82928B22"/>
    <w:lvl w:ilvl="0" w:tplc="7BCCDC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FF0000"/>
        <w:u w:val="none" w:color="FF0000"/>
        <w:vertAlign w:val="baseline"/>
      </w:rPr>
    </w:lvl>
    <w:lvl w:ilvl="1" w:tplc="773235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7068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D4A1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B4F4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1EBA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6A4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48B5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141F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6D"/>
    <w:rsid w:val="00013CC1"/>
    <w:rsid w:val="00021494"/>
    <w:rsid w:val="00041984"/>
    <w:rsid w:val="00050CD0"/>
    <w:rsid w:val="00053A92"/>
    <w:rsid w:val="00066A6D"/>
    <w:rsid w:val="00072A08"/>
    <w:rsid w:val="0009333D"/>
    <w:rsid w:val="000A247D"/>
    <w:rsid w:val="000B0E0B"/>
    <w:rsid w:val="000D0F40"/>
    <w:rsid w:val="000E4D2A"/>
    <w:rsid w:val="000F593C"/>
    <w:rsid w:val="000F6B36"/>
    <w:rsid w:val="001075E2"/>
    <w:rsid w:val="0011544D"/>
    <w:rsid w:val="001313FA"/>
    <w:rsid w:val="00147772"/>
    <w:rsid w:val="00194225"/>
    <w:rsid w:val="00194DA9"/>
    <w:rsid w:val="001D0D29"/>
    <w:rsid w:val="001D69A2"/>
    <w:rsid w:val="002205CC"/>
    <w:rsid w:val="002353A1"/>
    <w:rsid w:val="002358D9"/>
    <w:rsid w:val="00237471"/>
    <w:rsid w:val="0026303C"/>
    <w:rsid w:val="002655CE"/>
    <w:rsid w:val="00283F31"/>
    <w:rsid w:val="00294B18"/>
    <w:rsid w:val="002B4BB8"/>
    <w:rsid w:val="002C19E0"/>
    <w:rsid w:val="002C5BA3"/>
    <w:rsid w:val="00306E2C"/>
    <w:rsid w:val="00332BE5"/>
    <w:rsid w:val="00350862"/>
    <w:rsid w:val="00390C03"/>
    <w:rsid w:val="00391C62"/>
    <w:rsid w:val="00394657"/>
    <w:rsid w:val="00397A61"/>
    <w:rsid w:val="003E5027"/>
    <w:rsid w:val="003F403F"/>
    <w:rsid w:val="00413726"/>
    <w:rsid w:val="00425DC7"/>
    <w:rsid w:val="00444E17"/>
    <w:rsid w:val="004665B5"/>
    <w:rsid w:val="00480A80"/>
    <w:rsid w:val="004A1A8B"/>
    <w:rsid w:val="004A4FE2"/>
    <w:rsid w:val="004D3704"/>
    <w:rsid w:val="004E7524"/>
    <w:rsid w:val="00500E7D"/>
    <w:rsid w:val="005213CE"/>
    <w:rsid w:val="00577073"/>
    <w:rsid w:val="00582DFF"/>
    <w:rsid w:val="005906F2"/>
    <w:rsid w:val="005A1C57"/>
    <w:rsid w:val="005A4E28"/>
    <w:rsid w:val="005B080B"/>
    <w:rsid w:val="005C1EAA"/>
    <w:rsid w:val="005C5F35"/>
    <w:rsid w:val="005D46A5"/>
    <w:rsid w:val="005E6246"/>
    <w:rsid w:val="005F62F4"/>
    <w:rsid w:val="0060626A"/>
    <w:rsid w:val="00624B2F"/>
    <w:rsid w:val="0067504B"/>
    <w:rsid w:val="00690138"/>
    <w:rsid w:val="00696097"/>
    <w:rsid w:val="006A6F72"/>
    <w:rsid w:val="006B41C2"/>
    <w:rsid w:val="00733D62"/>
    <w:rsid w:val="007747DF"/>
    <w:rsid w:val="007754D6"/>
    <w:rsid w:val="0078526D"/>
    <w:rsid w:val="0079205E"/>
    <w:rsid w:val="007B4928"/>
    <w:rsid w:val="007C3CF4"/>
    <w:rsid w:val="007C5AB2"/>
    <w:rsid w:val="007D6B84"/>
    <w:rsid w:val="007F0E5C"/>
    <w:rsid w:val="007F3BE0"/>
    <w:rsid w:val="008041BA"/>
    <w:rsid w:val="00817A37"/>
    <w:rsid w:val="008332E1"/>
    <w:rsid w:val="00840FFE"/>
    <w:rsid w:val="00842C31"/>
    <w:rsid w:val="00847975"/>
    <w:rsid w:val="0086165C"/>
    <w:rsid w:val="00875C87"/>
    <w:rsid w:val="008A4B3E"/>
    <w:rsid w:val="008C2501"/>
    <w:rsid w:val="008E1945"/>
    <w:rsid w:val="00912D4E"/>
    <w:rsid w:val="00921111"/>
    <w:rsid w:val="00921FDF"/>
    <w:rsid w:val="00954643"/>
    <w:rsid w:val="009814A5"/>
    <w:rsid w:val="009B58B9"/>
    <w:rsid w:val="00A2171A"/>
    <w:rsid w:val="00A367AB"/>
    <w:rsid w:val="00A42910"/>
    <w:rsid w:val="00A64C00"/>
    <w:rsid w:val="00A732AC"/>
    <w:rsid w:val="00A94425"/>
    <w:rsid w:val="00AB2F64"/>
    <w:rsid w:val="00AD23C6"/>
    <w:rsid w:val="00AD3F78"/>
    <w:rsid w:val="00AF4927"/>
    <w:rsid w:val="00AF7C2F"/>
    <w:rsid w:val="00B047C8"/>
    <w:rsid w:val="00B233CD"/>
    <w:rsid w:val="00B9647E"/>
    <w:rsid w:val="00BA6D2D"/>
    <w:rsid w:val="00BE1D5C"/>
    <w:rsid w:val="00BE7390"/>
    <w:rsid w:val="00BF2051"/>
    <w:rsid w:val="00C23E17"/>
    <w:rsid w:val="00C30FEE"/>
    <w:rsid w:val="00C60C1D"/>
    <w:rsid w:val="00C75521"/>
    <w:rsid w:val="00C84309"/>
    <w:rsid w:val="00C93529"/>
    <w:rsid w:val="00CC497E"/>
    <w:rsid w:val="00CC714C"/>
    <w:rsid w:val="00CD5BA6"/>
    <w:rsid w:val="00CE1ED1"/>
    <w:rsid w:val="00CF2373"/>
    <w:rsid w:val="00D012B5"/>
    <w:rsid w:val="00D12D2C"/>
    <w:rsid w:val="00D17A1A"/>
    <w:rsid w:val="00D429F0"/>
    <w:rsid w:val="00D60D19"/>
    <w:rsid w:val="00D610B8"/>
    <w:rsid w:val="00D8698D"/>
    <w:rsid w:val="00D971D6"/>
    <w:rsid w:val="00DA3F58"/>
    <w:rsid w:val="00DB2DDC"/>
    <w:rsid w:val="00DC6AEE"/>
    <w:rsid w:val="00DD568B"/>
    <w:rsid w:val="00DE33D6"/>
    <w:rsid w:val="00DF73C7"/>
    <w:rsid w:val="00E2561D"/>
    <w:rsid w:val="00E4040F"/>
    <w:rsid w:val="00E551A5"/>
    <w:rsid w:val="00E6422C"/>
    <w:rsid w:val="00E670D8"/>
    <w:rsid w:val="00E829D9"/>
    <w:rsid w:val="00EA714F"/>
    <w:rsid w:val="00F132D5"/>
    <w:rsid w:val="00F211E4"/>
    <w:rsid w:val="00F267E3"/>
    <w:rsid w:val="00F423DB"/>
    <w:rsid w:val="00F444A3"/>
    <w:rsid w:val="00F90FC8"/>
    <w:rsid w:val="00FA1572"/>
    <w:rsid w:val="00FC5845"/>
    <w:rsid w:val="00FD1F4F"/>
    <w:rsid w:val="00FE0256"/>
    <w:rsid w:val="00FE4BC2"/>
    <w:rsid w:val="00FF2EC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7847A9-2F68-4CAD-8554-5FDE28B0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2373"/>
    <w:pPr>
      <w:spacing w:line="240" w:lineRule="auto"/>
    </w:pPr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2373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0F4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D0F40"/>
  </w:style>
  <w:style w:type="paragraph" w:styleId="Fuzeile">
    <w:name w:val="footer"/>
    <w:basedOn w:val="Standard"/>
    <w:link w:val="FuzeileZchn"/>
    <w:uiPriority w:val="99"/>
    <w:unhideWhenUsed/>
    <w:rsid w:val="000D0F4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D0F40"/>
  </w:style>
  <w:style w:type="table" w:styleId="Tabellenraster">
    <w:name w:val="Table Grid"/>
    <w:basedOn w:val="NormaleTabelle"/>
    <w:uiPriority w:val="39"/>
    <w:rsid w:val="00AF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F2373"/>
    <w:rPr>
      <w:rFonts w:ascii="Ubuntu" w:eastAsiaTheme="majorEastAsia" w:hAnsi="Ubuntu" w:cstheme="majorBidi"/>
      <w:sz w:val="28"/>
      <w:szCs w:val="32"/>
    </w:rPr>
  </w:style>
  <w:style w:type="paragraph" w:styleId="Listenabsatz">
    <w:name w:val="List Paragraph"/>
    <w:basedOn w:val="Standard"/>
    <w:link w:val="ListenabsatzZchn"/>
    <w:uiPriority w:val="34"/>
    <w:qFormat/>
    <w:rsid w:val="00072A08"/>
    <w:pPr>
      <w:numPr>
        <w:numId w:val="5"/>
      </w:numPr>
      <w:contextualSpacing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72A08"/>
    <w:rPr>
      <w:rFonts w:ascii="Ubuntu" w:hAnsi="Ubuntu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54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5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3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i\Documents\Benutzerdefinierte%20Office-Vorlagen\PRE-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4C1437-080A-410B-A639-227101E8CAFF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CBCEC-A7C6-4940-B1D7-766DC4CC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PRE-Besprechungsprotokoll.dotx</Template>
  <TotalTime>0</TotalTime>
  <Pages>3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5</cp:revision>
  <cp:lastPrinted>2016-01-19T12:40:00Z</cp:lastPrinted>
  <dcterms:created xsi:type="dcterms:W3CDTF">2016-01-19T12:41:00Z</dcterms:created>
  <dcterms:modified xsi:type="dcterms:W3CDTF">2016-01-19T15:06:00Z</dcterms:modified>
</cp:coreProperties>
</file>