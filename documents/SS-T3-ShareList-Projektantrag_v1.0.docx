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E161" w14:textId="7AF3D67B" w:rsidR="00C75521" w:rsidRPr="0026303C" w:rsidRDefault="00C63CAC" w:rsidP="00A367AB">
      <w:pPr>
        <w:pBdr>
          <w:bottom w:val="single" w:sz="4" w:space="1" w:color="auto"/>
        </w:pBdr>
        <w:tabs>
          <w:tab w:val="center" w:pos="4820"/>
          <w:tab w:val="right" w:pos="9638"/>
        </w:tabs>
        <w:spacing w:before="120" w:after="12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anchor distT="0" distB="0" distL="114300" distR="114300" simplePos="0" relativeHeight="251658240" behindDoc="0" locked="0" layoutInCell="1" allowOverlap="1" wp14:anchorId="237C35B5" wp14:editId="68A5D4FF">
            <wp:simplePos x="0" y="0"/>
            <wp:positionH relativeFrom="column">
              <wp:posOffset>4396717</wp:posOffset>
            </wp:positionH>
            <wp:positionV relativeFrom="paragraph">
              <wp:posOffset>377825</wp:posOffset>
            </wp:positionV>
            <wp:extent cx="2137796" cy="2119828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796" cy="211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BE0">
        <w:rPr>
          <w:rFonts w:ascii="Arial" w:hAnsi="Arial" w:cs="Arial"/>
          <w:b/>
          <w:sz w:val="40"/>
        </w:rPr>
        <w:t>Projektantrag</w:t>
      </w:r>
    </w:p>
    <w:tbl>
      <w:tblPr>
        <w:tblStyle w:val="Tabellenrast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2122"/>
        <w:gridCol w:w="5103"/>
      </w:tblGrid>
      <w:tr w:rsidR="001075E2" w:rsidRPr="001075E2" w14:paraId="790B50BC" w14:textId="77777777" w:rsidTr="00350862">
        <w:tc>
          <w:tcPr>
            <w:tcW w:w="2122" w:type="dxa"/>
            <w:shd w:val="clear" w:color="auto" w:fill="E7E6E6" w:themeFill="background2"/>
            <w:vAlign w:val="center"/>
          </w:tcPr>
          <w:p w14:paraId="69F247B6" w14:textId="77777777" w:rsidR="00013CC1" w:rsidRPr="001075E2" w:rsidRDefault="00066A6D" w:rsidP="00A732AC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Projekt</w:t>
            </w:r>
            <w:r w:rsidR="00A732AC" w:rsidRPr="001075E2">
              <w:rPr>
                <w:rFonts w:ascii="Arial" w:hAnsi="Arial" w:cs="Arial"/>
              </w:rPr>
              <w:t>titel</w:t>
            </w:r>
          </w:p>
        </w:tc>
        <w:tc>
          <w:tcPr>
            <w:tcW w:w="5103" w:type="dxa"/>
            <w:vAlign w:val="center"/>
          </w:tcPr>
          <w:p w14:paraId="0EB60C87" w14:textId="22270349" w:rsidR="00013CC1" w:rsidRPr="001075E2" w:rsidRDefault="00DE4E91" w:rsidP="00013CC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ShareList</w:t>
            </w:r>
            <w:proofErr w:type="spellEnd"/>
          </w:p>
        </w:tc>
      </w:tr>
      <w:tr w:rsidR="001075E2" w:rsidRPr="001075E2" w14:paraId="3EFD78E6" w14:textId="77777777" w:rsidTr="00350862">
        <w:tc>
          <w:tcPr>
            <w:tcW w:w="2122" w:type="dxa"/>
            <w:shd w:val="clear" w:color="auto" w:fill="E7E6E6" w:themeFill="background2"/>
            <w:vAlign w:val="center"/>
          </w:tcPr>
          <w:p w14:paraId="42253741" w14:textId="77777777" w:rsidR="00013CC1" w:rsidRPr="001075E2" w:rsidRDefault="00066A6D" w:rsidP="00F90FC8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Projektkürzel</w:t>
            </w:r>
          </w:p>
        </w:tc>
        <w:tc>
          <w:tcPr>
            <w:tcW w:w="5103" w:type="dxa"/>
            <w:vAlign w:val="center"/>
          </w:tcPr>
          <w:p w14:paraId="28C5954D" w14:textId="5301D330" w:rsidR="00013CC1" w:rsidRPr="001075E2" w:rsidRDefault="005D4447" w:rsidP="00013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T-03</w:t>
            </w:r>
          </w:p>
        </w:tc>
      </w:tr>
      <w:tr w:rsidR="001075E2" w:rsidRPr="001075E2" w14:paraId="4BED836C" w14:textId="77777777" w:rsidTr="00350862">
        <w:tc>
          <w:tcPr>
            <w:tcW w:w="2122" w:type="dxa"/>
            <w:shd w:val="clear" w:color="auto" w:fill="E7E6E6" w:themeFill="background2"/>
            <w:vAlign w:val="center"/>
          </w:tcPr>
          <w:p w14:paraId="1D13E5CD" w14:textId="77777777" w:rsidR="00013CC1" w:rsidRPr="001075E2" w:rsidRDefault="00066A6D" w:rsidP="00F90FC8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Jahrgang / Klasse</w:t>
            </w:r>
          </w:p>
        </w:tc>
        <w:tc>
          <w:tcPr>
            <w:tcW w:w="5103" w:type="dxa"/>
            <w:vAlign w:val="center"/>
          </w:tcPr>
          <w:p w14:paraId="1F639F93" w14:textId="04D45C7F" w:rsidR="00013CC1" w:rsidRPr="001075E2" w:rsidRDefault="005D4447" w:rsidP="00013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2021-2022/3BHIF</w:t>
            </w:r>
          </w:p>
        </w:tc>
      </w:tr>
      <w:tr w:rsidR="001075E2" w:rsidRPr="001075E2" w14:paraId="1CAAA814" w14:textId="77777777" w:rsidTr="00350862">
        <w:tc>
          <w:tcPr>
            <w:tcW w:w="2122" w:type="dxa"/>
            <w:shd w:val="clear" w:color="auto" w:fill="E7E6E6" w:themeFill="background2"/>
            <w:vAlign w:val="center"/>
          </w:tcPr>
          <w:p w14:paraId="71D7A8D6" w14:textId="77777777" w:rsidR="00013CC1" w:rsidRPr="001075E2" w:rsidRDefault="00066A6D" w:rsidP="00F90FC8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Projektleiter</w:t>
            </w:r>
          </w:p>
        </w:tc>
        <w:tc>
          <w:tcPr>
            <w:tcW w:w="5103" w:type="dxa"/>
            <w:vAlign w:val="center"/>
          </w:tcPr>
          <w:p w14:paraId="79751B71" w14:textId="0928166F" w:rsidR="00013CC1" w:rsidRPr="001075E2" w:rsidRDefault="005D4447" w:rsidP="00013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 Schauer</w:t>
            </w:r>
          </w:p>
        </w:tc>
      </w:tr>
      <w:tr w:rsidR="001075E2" w:rsidRPr="001075E2" w14:paraId="43C268BE" w14:textId="77777777" w:rsidTr="00350862">
        <w:tc>
          <w:tcPr>
            <w:tcW w:w="2122" w:type="dxa"/>
            <w:shd w:val="clear" w:color="auto" w:fill="E7E6E6" w:themeFill="background2"/>
            <w:vAlign w:val="center"/>
          </w:tcPr>
          <w:p w14:paraId="59FEBBA4" w14:textId="77777777" w:rsidR="00013CC1" w:rsidRPr="001075E2" w:rsidRDefault="00066A6D" w:rsidP="004E7524">
            <w:pPr>
              <w:rPr>
                <w:rFonts w:ascii="Arial" w:hAnsi="Arial" w:cs="Arial"/>
                <w:spacing w:val="-8"/>
              </w:rPr>
            </w:pPr>
            <w:r w:rsidRPr="001075E2">
              <w:rPr>
                <w:rFonts w:ascii="Arial" w:hAnsi="Arial" w:cs="Arial"/>
                <w:spacing w:val="-8"/>
              </w:rPr>
              <w:t>Projekt</w:t>
            </w:r>
            <w:r w:rsidR="004E7524" w:rsidRPr="001075E2">
              <w:rPr>
                <w:rFonts w:ascii="Arial" w:hAnsi="Arial" w:cs="Arial"/>
                <w:spacing w:val="-8"/>
              </w:rPr>
              <w:t>auftraggeber</w:t>
            </w:r>
          </w:p>
        </w:tc>
        <w:tc>
          <w:tcPr>
            <w:tcW w:w="5103" w:type="dxa"/>
            <w:vAlign w:val="center"/>
          </w:tcPr>
          <w:p w14:paraId="1C715B25" w14:textId="085B1819" w:rsidR="00013CC1" w:rsidRPr="001075E2" w:rsidRDefault="00024172" w:rsidP="00013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Robert Kofler</w:t>
            </w:r>
          </w:p>
        </w:tc>
      </w:tr>
      <w:tr w:rsidR="001075E2" w:rsidRPr="001075E2" w14:paraId="4F4181C8" w14:textId="77777777" w:rsidTr="00350862">
        <w:tc>
          <w:tcPr>
            <w:tcW w:w="2122" w:type="dxa"/>
            <w:shd w:val="clear" w:color="auto" w:fill="E7E6E6" w:themeFill="background2"/>
            <w:vAlign w:val="center"/>
          </w:tcPr>
          <w:p w14:paraId="143913BF" w14:textId="77777777" w:rsidR="00013CC1" w:rsidRPr="001075E2" w:rsidRDefault="00066A6D" w:rsidP="00F90FC8">
            <w:pPr>
              <w:rPr>
                <w:rFonts w:ascii="Arial" w:hAnsi="Arial" w:cs="Arial"/>
                <w:spacing w:val="-10"/>
              </w:rPr>
            </w:pPr>
            <w:r w:rsidRPr="001075E2">
              <w:rPr>
                <w:rFonts w:ascii="Arial" w:hAnsi="Arial" w:cs="Arial"/>
                <w:spacing w:val="-10"/>
              </w:rPr>
              <w:t>Betreuender Lehrer</w:t>
            </w:r>
          </w:p>
        </w:tc>
        <w:tc>
          <w:tcPr>
            <w:tcW w:w="5103" w:type="dxa"/>
            <w:vAlign w:val="center"/>
          </w:tcPr>
          <w:p w14:paraId="6CB74E3E" w14:textId="5282B202" w:rsidR="00013CC1" w:rsidRPr="001075E2" w:rsidRDefault="00024172" w:rsidP="00F444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Peter </w:t>
            </w:r>
            <w:proofErr w:type="spellStart"/>
            <w:r>
              <w:rPr>
                <w:rFonts w:ascii="Arial" w:hAnsi="Arial" w:cs="Arial"/>
              </w:rPr>
              <w:t>Bierbamer</w:t>
            </w:r>
            <w:proofErr w:type="spellEnd"/>
          </w:p>
        </w:tc>
      </w:tr>
      <w:tr w:rsidR="001075E2" w:rsidRPr="001075E2" w14:paraId="63C41F45" w14:textId="77777777" w:rsidTr="00350862">
        <w:tc>
          <w:tcPr>
            <w:tcW w:w="2122" w:type="dxa"/>
            <w:shd w:val="clear" w:color="auto" w:fill="E7E6E6" w:themeFill="background2"/>
            <w:vAlign w:val="center"/>
          </w:tcPr>
          <w:p w14:paraId="1F1CA6CE" w14:textId="77777777" w:rsidR="00013CC1" w:rsidRPr="001075E2" w:rsidRDefault="00066A6D" w:rsidP="005E6246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Projekt</w:t>
            </w:r>
            <w:r w:rsidR="005E6246" w:rsidRPr="001075E2">
              <w:rPr>
                <w:rFonts w:ascii="Arial" w:hAnsi="Arial" w:cs="Arial"/>
              </w:rPr>
              <w:t>starttermin</w:t>
            </w:r>
          </w:p>
        </w:tc>
        <w:tc>
          <w:tcPr>
            <w:tcW w:w="5103" w:type="dxa"/>
            <w:vAlign w:val="center"/>
          </w:tcPr>
          <w:p w14:paraId="2937FBD0" w14:textId="278D642C" w:rsidR="00013CC1" w:rsidRPr="001075E2" w:rsidRDefault="00024172" w:rsidP="00013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08.03.2022</w:t>
            </w:r>
          </w:p>
        </w:tc>
      </w:tr>
      <w:tr w:rsidR="001075E2" w:rsidRPr="001075E2" w14:paraId="74C76081" w14:textId="77777777" w:rsidTr="00350862">
        <w:tc>
          <w:tcPr>
            <w:tcW w:w="2122" w:type="dxa"/>
            <w:shd w:val="clear" w:color="auto" w:fill="E7E6E6" w:themeFill="background2"/>
            <w:vAlign w:val="center"/>
          </w:tcPr>
          <w:p w14:paraId="75F0898F" w14:textId="77777777" w:rsidR="005E6246" w:rsidRPr="001075E2" w:rsidRDefault="005E6246" w:rsidP="005E6246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Projektendtermin</w:t>
            </w:r>
          </w:p>
        </w:tc>
        <w:tc>
          <w:tcPr>
            <w:tcW w:w="5103" w:type="dxa"/>
            <w:vAlign w:val="center"/>
          </w:tcPr>
          <w:p w14:paraId="27DA1794" w14:textId="659B7759" w:rsidR="005E6246" w:rsidRPr="001075E2" w:rsidRDefault="00024172" w:rsidP="00013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07.06.2022</w:t>
            </w:r>
          </w:p>
        </w:tc>
      </w:tr>
    </w:tbl>
    <w:p w14:paraId="1FCE299B" w14:textId="77777777" w:rsidR="00013CC1" w:rsidRPr="001075E2" w:rsidRDefault="00013CC1" w:rsidP="00F90FC8">
      <w:pPr>
        <w:spacing w:after="0"/>
        <w:rPr>
          <w:rFonts w:ascii="Arial" w:hAnsi="Arial" w:cs="Arial"/>
          <w:sz w:val="6"/>
        </w:rPr>
      </w:pPr>
    </w:p>
    <w:tbl>
      <w:tblPr>
        <w:tblStyle w:val="Tabellenrast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7496"/>
      </w:tblGrid>
      <w:tr w:rsidR="001075E2" w:rsidRPr="001075E2" w14:paraId="7B9D71B0" w14:textId="77777777" w:rsidTr="00350862">
        <w:tc>
          <w:tcPr>
            <w:tcW w:w="2122" w:type="dxa"/>
            <w:vMerge w:val="restart"/>
            <w:shd w:val="clear" w:color="auto" w:fill="E7E6E6" w:themeFill="background2"/>
          </w:tcPr>
          <w:p w14:paraId="431ED2C9" w14:textId="77777777" w:rsidR="00EA714F" w:rsidRPr="001075E2" w:rsidRDefault="00EA714F" w:rsidP="00F90FC8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Aufgabenstellung</w:t>
            </w:r>
          </w:p>
        </w:tc>
        <w:tc>
          <w:tcPr>
            <w:tcW w:w="7506" w:type="dxa"/>
            <w:shd w:val="clear" w:color="auto" w:fill="E7E6E6" w:themeFill="background2"/>
          </w:tcPr>
          <w:p w14:paraId="10893AB2" w14:textId="77777777" w:rsidR="00EA714F" w:rsidRPr="001075E2" w:rsidRDefault="00EA714F" w:rsidP="00CF2373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Management Summary</w:t>
            </w:r>
          </w:p>
        </w:tc>
      </w:tr>
      <w:tr w:rsidR="001075E2" w:rsidRPr="001075E2" w14:paraId="714EB515" w14:textId="77777777" w:rsidTr="00350862">
        <w:trPr>
          <w:trHeight w:val="2098"/>
        </w:trPr>
        <w:tc>
          <w:tcPr>
            <w:tcW w:w="2122" w:type="dxa"/>
            <w:vMerge/>
            <w:shd w:val="clear" w:color="auto" w:fill="E7E6E6" w:themeFill="background2"/>
          </w:tcPr>
          <w:p w14:paraId="621F6186" w14:textId="77777777" w:rsidR="00EA714F" w:rsidRPr="001075E2" w:rsidRDefault="00EA714F" w:rsidP="00F90FC8">
            <w:pPr>
              <w:rPr>
                <w:rFonts w:ascii="Arial" w:hAnsi="Arial" w:cs="Arial"/>
              </w:rPr>
            </w:pPr>
          </w:p>
        </w:tc>
        <w:tc>
          <w:tcPr>
            <w:tcW w:w="7506" w:type="dxa"/>
            <w:shd w:val="clear" w:color="auto" w:fill="auto"/>
          </w:tcPr>
          <w:p w14:paraId="68ED43CB" w14:textId="77777777" w:rsidR="00EA714F" w:rsidRPr="001075E2" w:rsidRDefault="00EA714F" w:rsidP="00F444A3">
            <w:pPr>
              <w:rPr>
                <w:rFonts w:ascii="Arial" w:hAnsi="Arial" w:cs="Arial"/>
              </w:rPr>
            </w:pPr>
          </w:p>
        </w:tc>
      </w:tr>
    </w:tbl>
    <w:p w14:paraId="7385EDDF" w14:textId="77777777" w:rsidR="005A4E28" w:rsidRPr="00CC714C" w:rsidRDefault="005A4E28" w:rsidP="00CC714C">
      <w:pPr>
        <w:spacing w:after="0"/>
        <w:rPr>
          <w:rFonts w:ascii="Arial" w:hAnsi="Arial" w:cs="Arial"/>
          <w:sz w:val="6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7506"/>
      </w:tblGrid>
      <w:tr w:rsidR="00CF2373" w:rsidRPr="0026303C" w14:paraId="15FEE2A9" w14:textId="77777777" w:rsidTr="00DC6AEE">
        <w:tc>
          <w:tcPr>
            <w:tcW w:w="2122" w:type="dxa"/>
            <w:vMerge w:val="restart"/>
            <w:shd w:val="clear" w:color="auto" w:fill="E7E6E6" w:themeFill="background2"/>
          </w:tcPr>
          <w:p w14:paraId="74037EF7" w14:textId="77777777" w:rsidR="00CF2373" w:rsidRPr="0026303C" w:rsidRDefault="00577073" w:rsidP="00F90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Ausgangssituation</w:t>
            </w:r>
          </w:p>
        </w:tc>
        <w:tc>
          <w:tcPr>
            <w:tcW w:w="7506" w:type="dxa"/>
            <w:shd w:val="clear" w:color="auto" w:fill="E7E6E6" w:themeFill="background2"/>
          </w:tcPr>
          <w:p w14:paraId="452ACCC8" w14:textId="77777777" w:rsidR="00CF2373" w:rsidRPr="0026303C" w:rsidRDefault="00875C87" w:rsidP="00CF2373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Vorgeschichte</w:t>
            </w:r>
            <w:r w:rsidR="00CC714C">
              <w:rPr>
                <w:rFonts w:ascii="Arial" w:hAnsi="Arial" w:cs="Arial"/>
              </w:rPr>
              <w:t>, Problem, Rahmenbedingung</w:t>
            </w:r>
          </w:p>
        </w:tc>
      </w:tr>
      <w:tr w:rsidR="00CF2373" w:rsidRPr="0026303C" w14:paraId="6C0E9C1E" w14:textId="77777777" w:rsidTr="00BF2051">
        <w:trPr>
          <w:trHeight w:val="964"/>
        </w:trPr>
        <w:tc>
          <w:tcPr>
            <w:tcW w:w="2122" w:type="dxa"/>
            <w:vMerge/>
            <w:shd w:val="clear" w:color="auto" w:fill="E7E6E6" w:themeFill="background2"/>
          </w:tcPr>
          <w:p w14:paraId="6E4A243D" w14:textId="77777777" w:rsidR="00CF2373" w:rsidRPr="0026303C" w:rsidRDefault="00CF2373" w:rsidP="00CF2373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14:paraId="2D5D36DE" w14:textId="77777777" w:rsidR="001D69A2" w:rsidRPr="0026303C" w:rsidRDefault="001D69A2" w:rsidP="00CF2373">
            <w:pPr>
              <w:rPr>
                <w:rFonts w:ascii="Arial" w:hAnsi="Arial" w:cs="Arial"/>
              </w:rPr>
            </w:pPr>
          </w:p>
        </w:tc>
      </w:tr>
      <w:tr w:rsidR="00CF2373" w:rsidRPr="0026303C" w14:paraId="1BFDFA31" w14:textId="77777777" w:rsidTr="00DC6AEE">
        <w:tc>
          <w:tcPr>
            <w:tcW w:w="2122" w:type="dxa"/>
            <w:vMerge/>
            <w:shd w:val="clear" w:color="auto" w:fill="E7E6E6" w:themeFill="background2"/>
          </w:tcPr>
          <w:p w14:paraId="078810F4" w14:textId="77777777" w:rsidR="00CF2373" w:rsidRPr="0026303C" w:rsidRDefault="00CF2373" w:rsidP="00CF2373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  <w:shd w:val="clear" w:color="auto" w:fill="E7E6E6" w:themeFill="background2"/>
          </w:tcPr>
          <w:p w14:paraId="09FF2368" w14:textId="77777777" w:rsidR="00CF2373" w:rsidRPr="0026303C" w:rsidRDefault="00CF2373" w:rsidP="00CF2373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Marktanalyse (ähnliche Produkte inklusive Beschreibung)</w:t>
            </w:r>
          </w:p>
        </w:tc>
      </w:tr>
      <w:tr w:rsidR="00CF2373" w:rsidRPr="0026303C" w14:paraId="15976C78" w14:textId="77777777" w:rsidTr="00BF2051">
        <w:trPr>
          <w:trHeight w:val="964"/>
        </w:trPr>
        <w:tc>
          <w:tcPr>
            <w:tcW w:w="2122" w:type="dxa"/>
            <w:vMerge/>
            <w:shd w:val="clear" w:color="auto" w:fill="E7E6E6" w:themeFill="background2"/>
          </w:tcPr>
          <w:p w14:paraId="7973E01F" w14:textId="77777777" w:rsidR="00CF2373" w:rsidRPr="0026303C" w:rsidRDefault="00CF2373" w:rsidP="00CF2373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14:paraId="6D69F98C" w14:textId="77777777" w:rsidR="00CF2373" w:rsidRPr="0026303C" w:rsidRDefault="00CF2373" w:rsidP="00CF2373">
            <w:pPr>
              <w:rPr>
                <w:rFonts w:ascii="Arial" w:hAnsi="Arial" w:cs="Arial"/>
              </w:rPr>
            </w:pPr>
          </w:p>
        </w:tc>
      </w:tr>
    </w:tbl>
    <w:p w14:paraId="6D28EDC4" w14:textId="77777777" w:rsidR="00F90FC8" w:rsidRPr="0026303C" w:rsidRDefault="00F90FC8" w:rsidP="00A367AB">
      <w:pPr>
        <w:spacing w:after="0"/>
        <w:rPr>
          <w:rFonts w:ascii="Arial" w:hAnsi="Arial" w:cs="Arial"/>
          <w:sz w:val="6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7506"/>
      </w:tblGrid>
      <w:tr w:rsidR="00BE7390" w:rsidRPr="0026303C" w14:paraId="7E36E9FD" w14:textId="77777777" w:rsidTr="000C79DE">
        <w:tc>
          <w:tcPr>
            <w:tcW w:w="2122" w:type="dxa"/>
            <w:vMerge w:val="restart"/>
            <w:shd w:val="clear" w:color="auto" w:fill="E7E6E6" w:themeFill="background2"/>
          </w:tcPr>
          <w:p w14:paraId="56365E8E" w14:textId="77777777" w:rsidR="00BE7390" w:rsidRPr="0026303C" w:rsidRDefault="00B9647E" w:rsidP="000C79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Nutzungsziele</w:t>
            </w:r>
          </w:p>
        </w:tc>
        <w:tc>
          <w:tcPr>
            <w:tcW w:w="7506" w:type="dxa"/>
            <w:shd w:val="clear" w:color="auto" w:fill="E7E6E6" w:themeFill="background2"/>
          </w:tcPr>
          <w:p w14:paraId="7ED64C38" w14:textId="77777777" w:rsidR="00BE7390" w:rsidRPr="0026303C" w:rsidRDefault="0086165C" w:rsidP="00EA7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Ziel</w:t>
            </w:r>
            <w:r w:rsidR="00EA714F">
              <w:rPr>
                <w:rFonts w:ascii="Arial" w:hAnsi="Arial" w:cs="Arial"/>
              </w:rPr>
              <w:t>setzung</w:t>
            </w:r>
            <w:r w:rsidR="004E7524" w:rsidRPr="0026303C">
              <w:rPr>
                <w:rFonts w:ascii="Arial" w:hAnsi="Arial" w:cs="Arial"/>
              </w:rPr>
              <w:t xml:space="preserve"> aus Sicht des Projekta</w:t>
            </w:r>
            <w:r w:rsidR="00BE7390" w:rsidRPr="0026303C">
              <w:rPr>
                <w:rFonts w:ascii="Arial" w:hAnsi="Arial" w:cs="Arial"/>
              </w:rPr>
              <w:t>uftraggebers</w:t>
            </w:r>
            <w:r>
              <w:rPr>
                <w:rFonts w:ascii="Arial" w:hAnsi="Arial" w:cs="Arial"/>
              </w:rPr>
              <w:t xml:space="preserve"> (Projektpartner)</w:t>
            </w:r>
          </w:p>
        </w:tc>
      </w:tr>
      <w:tr w:rsidR="00BE7390" w:rsidRPr="0026303C" w14:paraId="44E704F4" w14:textId="77777777" w:rsidTr="00E62B21">
        <w:trPr>
          <w:trHeight w:val="1416"/>
        </w:trPr>
        <w:tc>
          <w:tcPr>
            <w:tcW w:w="2122" w:type="dxa"/>
            <w:vMerge/>
            <w:shd w:val="clear" w:color="auto" w:fill="E7E6E6" w:themeFill="background2"/>
          </w:tcPr>
          <w:p w14:paraId="1BBB939C" w14:textId="77777777" w:rsidR="00BE7390" w:rsidRPr="0026303C" w:rsidRDefault="00BE7390" w:rsidP="000C79D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14:paraId="50DF6D97" w14:textId="3F66E894" w:rsidR="00BE7390" w:rsidRDefault="00DD61E7" w:rsidP="00DA0111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Einfaches Erstellen von Listen</w:t>
            </w:r>
            <w:r w:rsidR="00173056">
              <w:rPr>
                <w:rFonts w:ascii="Arial" w:hAnsi="Arial" w:cs="Arial"/>
              </w:rPr>
              <w:t>.</w:t>
            </w:r>
          </w:p>
          <w:p w14:paraId="67478FDC" w14:textId="77777777" w:rsidR="00173056" w:rsidRDefault="00DD61E7" w:rsidP="00DA0111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Ermöglichung List</w:t>
            </w:r>
            <w:r w:rsidR="00173056">
              <w:rPr>
                <w:rFonts w:ascii="Arial" w:hAnsi="Arial" w:cs="Arial"/>
              </w:rPr>
              <w:t>en schnell und einfach teilen zu können.</w:t>
            </w:r>
          </w:p>
          <w:p w14:paraId="486437D7" w14:textId="4D2312FE" w:rsidR="00DD61E7" w:rsidRDefault="00B44640" w:rsidP="00DA0111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Neue Tools unter den Projektmitgliedern zu </w:t>
            </w:r>
            <w:r w:rsidR="001E4E75">
              <w:rPr>
                <w:rFonts w:ascii="Arial" w:hAnsi="Arial" w:cs="Arial"/>
              </w:rPr>
              <w:t>er</w:t>
            </w:r>
            <w:r>
              <w:rPr>
                <w:rFonts w:ascii="Arial" w:hAnsi="Arial" w:cs="Arial"/>
              </w:rPr>
              <w:t>lernen.</w:t>
            </w:r>
          </w:p>
          <w:p w14:paraId="061A9587" w14:textId="473A36A4" w:rsidR="00663883" w:rsidRPr="00526CFB" w:rsidRDefault="0022056F" w:rsidP="00526CFB">
            <w:pPr>
              <w:pStyle w:val="Listenabsatz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Projektmanagement Kenntnisse unter den Projektmitgliedern verstärken.</w:t>
            </w:r>
          </w:p>
        </w:tc>
      </w:tr>
    </w:tbl>
    <w:p w14:paraId="6DB5E539" w14:textId="77777777" w:rsidR="00BE7390" w:rsidRPr="0026303C" w:rsidRDefault="00BE7390" w:rsidP="00A367AB">
      <w:pPr>
        <w:spacing w:after="0"/>
        <w:rPr>
          <w:rFonts w:ascii="Arial" w:hAnsi="Arial" w:cs="Arial"/>
          <w:sz w:val="6"/>
        </w:rPr>
      </w:pPr>
    </w:p>
    <w:tbl>
      <w:tblPr>
        <w:tblStyle w:val="Tabellenrast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0"/>
        <w:gridCol w:w="7498"/>
      </w:tblGrid>
      <w:tr w:rsidR="00F90FC8" w:rsidRPr="0026303C" w14:paraId="5CBFDE53" w14:textId="77777777" w:rsidTr="00350862">
        <w:tc>
          <w:tcPr>
            <w:tcW w:w="2122" w:type="dxa"/>
            <w:vMerge w:val="restart"/>
            <w:shd w:val="clear" w:color="auto" w:fill="E7E6E6" w:themeFill="background2"/>
          </w:tcPr>
          <w:p w14:paraId="76279AB7" w14:textId="77777777" w:rsidR="00F90FC8" w:rsidRPr="0026303C" w:rsidRDefault="00F90FC8" w:rsidP="00F90FC8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Ziele</w:t>
            </w:r>
            <w:r w:rsidR="00BE7390" w:rsidRPr="0026303C">
              <w:rPr>
                <w:rFonts w:ascii="Arial" w:hAnsi="Arial" w:cs="Arial"/>
              </w:rPr>
              <w:t xml:space="preserve"> (des Projekts)</w:t>
            </w:r>
          </w:p>
        </w:tc>
        <w:tc>
          <w:tcPr>
            <w:tcW w:w="7506" w:type="dxa"/>
            <w:shd w:val="clear" w:color="auto" w:fill="E7E6E6" w:themeFill="background2"/>
          </w:tcPr>
          <w:p w14:paraId="6867449B" w14:textId="77777777" w:rsidR="00F90FC8" w:rsidRPr="0026303C" w:rsidRDefault="00A367AB" w:rsidP="0086165C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 xml:space="preserve">Zielsetzung (Was soll </w:t>
            </w:r>
            <w:r w:rsidR="0086165C">
              <w:rPr>
                <w:rFonts w:ascii="Arial" w:hAnsi="Arial" w:cs="Arial"/>
              </w:rPr>
              <w:t>im</w:t>
            </w:r>
            <w:r w:rsidRPr="0026303C">
              <w:rPr>
                <w:rFonts w:ascii="Arial" w:hAnsi="Arial" w:cs="Arial"/>
              </w:rPr>
              <w:t xml:space="preserve"> Projekt erreicht werden)</w:t>
            </w:r>
          </w:p>
        </w:tc>
      </w:tr>
      <w:tr w:rsidR="00F444A3" w:rsidRPr="0026303C" w14:paraId="09D8905D" w14:textId="77777777" w:rsidTr="00CC497E">
        <w:trPr>
          <w:trHeight w:val="2378"/>
        </w:trPr>
        <w:tc>
          <w:tcPr>
            <w:tcW w:w="2122" w:type="dxa"/>
            <w:vMerge/>
            <w:shd w:val="clear" w:color="auto" w:fill="E7E6E6" w:themeFill="background2"/>
          </w:tcPr>
          <w:p w14:paraId="47C10532" w14:textId="77777777" w:rsidR="00F444A3" w:rsidRPr="0026303C" w:rsidRDefault="00F444A3" w:rsidP="00A034C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14:paraId="52F13058" w14:textId="7C7A7CA4" w:rsidR="00F444A3" w:rsidRPr="00CD5390" w:rsidRDefault="00CD5390" w:rsidP="00CC4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Fertigstellung einer Webpräsenz, mit der ein Benutzer einfach Listen erstellen kann und diese im Anschluss mit anderen Personen in Echtzeit bearbeiten kann.</w:t>
            </w:r>
          </w:p>
        </w:tc>
      </w:tr>
      <w:tr w:rsidR="000B0E0B" w:rsidRPr="0026303C" w14:paraId="20E8A1AE" w14:textId="77777777" w:rsidTr="00350862">
        <w:tc>
          <w:tcPr>
            <w:tcW w:w="2122" w:type="dxa"/>
            <w:vMerge/>
            <w:shd w:val="clear" w:color="auto" w:fill="E7E6E6" w:themeFill="background2"/>
          </w:tcPr>
          <w:p w14:paraId="542704F1" w14:textId="77777777" w:rsidR="000B0E0B" w:rsidRPr="0026303C" w:rsidRDefault="000B0E0B" w:rsidP="00A034C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  <w:shd w:val="clear" w:color="auto" w:fill="E7E6E6" w:themeFill="background2"/>
          </w:tcPr>
          <w:p w14:paraId="77F5847D" w14:textId="77777777" w:rsidR="000B0E0B" w:rsidRPr="0026303C" w:rsidRDefault="000B0E0B" w:rsidP="00A034C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Kannziele</w:t>
            </w:r>
            <w:proofErr w:type="spellEnd"/>
            <w:r w:rsidR="00D60D19">
              <w:rPr>
                <w:rFonts w:ascii="Arial" w:hAnsi="Arial" w:cs="Arial"/>
              </w:rPr>
              <w:t xml:space="preserve"> (Optionen)</w:t>
            </w:r>
          </w:p>
        </w:tc>
      </w:tr>
      <w:tr w:rsidR="000B0E0B" w:rsidRPr="0026303C" w14:paraId="672675D7" w14:textId="77777777" w:rsidTr="00CC497E">
        <w:trPr>
          <w:trHeight w:val="1369"/>
        </w:trPr>
        <w:tc>
          <w:tcPr>
            <w:tcW w:w="2122" w:type="dxa"/>
            <w:vMerge/>
            <w:shd w:val="clear" w:color="auto" w:fill="E7E6E6" w:themeFill="background2"/>
          </w:tcPr>
          <w:p w14:paraId="178F43D7" w14:textId="77777777" w:rsidR="000B0E0B" w:rsidRPr="0026303C" w:rsidRDefault="000B0E0B" w:rsidP="00A034C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  <w:shd w:val="clear" w:color="auto" w:fill="auto"/>
          </w:tcPr>
          <w:p w14:paraId="76E83303" w14:textId="415CF467" w:rsidR="000B0E0B" w:rsidRDefault="00CC1871" w:rsidP="00CC1871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E81ADD">
              <w:rPr>
                <w:rFonts w:ascii="Arial" w:hAnsi="Arial" w:cs="Arial"/>
              </w:rPr>
              <w:t xml:space="preserve">ünstliche </w:t>
            </w:r>
            <w:r w:rsidR="006C0DB4">
              <w:rPr>
                <w:rFonts w:ascii="Arial" w:hAnsi="Arial" w:cs="Arial"/>
              </w:rPr>
              <w:t>Intelligenz</w:t>
            </w:r>
            <w:r>
              <w:rPr>
                <w:rFonts w:ascii="Arial" w:hAnsi="Arial" w:cs="Arial"/>
              </w:rPr>
              <w:t xml:space="preserve"> die Listen nach illegalen Aktivitäten durchforstet.</w:t>
            </w:r>
          </w:p>
          <w:p w14:paraId="211C08DF" w14:textId="77777777" w:rsidR="00CC1871" w:rsidRDefault="006C7EC2" w:rsidP="00CC1871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Hell-Dunkel Modus</w:t>
            </w:r>
          </w:p>
          <w:p w14:paraId="4A6D7721" w14:textId="77777777" w:rsidR="002B32FC" w:rsidRDefault="002B32FC" w:rsidP="00CC1871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ToDo</w:t>
            </w:r>
            <w:proofErr w:type="spellEnd"/>
            <w:r>
              <w:rPr>
                <w:rFonts w:ascii="Arial" w:hAnsi="Arial" w:cs="Arial"/>
              </w:rPr>
              <w:t xml:space="preserve"> Funktion</w:t>
            </w:r>
          </w:p>
          <w:p w14:paraId="6E2A4859" w14:textId="507AAEFA" w:rsidR="00050C53" w:rsidRPr="00CC1871" w:rsidRDefault="00050C53" w:rsidP="00CC1871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System</w:t>
            </w:r>
          </w:p>
        </w:tc>
      </w:tr>
      <w:tr w:rsidR="00F90FC8" w:rsidRPr="0026303C" w14:paraId="1365CEA6" w14:textId="77777777" w:rsidTr="00350862">
        <w:tc>
          <w:tcPr>
            <w:tcW w:w="2122" w:type="dxa"/>
            <w:vMerge/>
            <w:shd w:val="clear" w:color="auto" w:fill="E7E6E6" w:themeFill="background2"/>
          </w:tcPr>
          <w:p w14:paraId="4983AE85" w14:textId="77777777" w:rsidR="00F90FC8" w:rsidRPr="0026303C" w:rsidRDefault="00F90FC8" w:rsidP="00A034C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  <w:shd w:val="clear" w:color="auto" w:fill="E7E6E6" w:themeFill="background2"/>
          </w:tcPr>
          <w:p w14:paraId="5BCAEFFE" w14:textId="77777777" w:rsidR="00F90FC8" w:rsidRPr="0026303C" w:rsidRDefault="001D69A2" w:rsidP="00A034C9">
            <w:pPr>
              <w:rPr>
                <w:rFonts w:ascii="Arial" w:hAnsi="Arial" w:cs="Arial"/>
                <w:color w:val="FF0000"/>
              </w:rPr>
            </w:pPr>
            <w:r w:rsidRPr="0026303C">
              <w:rPr>
                <w:rFonts w:ascii="Arial" w:hAnsi="Arial" w:cs="Arial"/>
              </w:rPr>
              <w:t>Nichtziele (Abgrenzung)</w:t>
            </w:r>
          </w:p>
        </w:tc>
      </w:tr>
      <w:tr w:rsidR="00F90FC8" w:rsidRPr="0026303C" w14:paraId="7190E49C" w14:textId="77777777" w:rsidTr="00350862">
        <w:trPr>
          <w:trHeight w:val="1372"/>
        </w:trPr>
        <w:tc>
          <w:tcPr>
            <w:tcW w:w="2122" w:type="dxa"/>
            <w:vMerge/>
            <w:shd w:val="clear" w:color="auto" w:fill="E7E6E6" w:themeFill="background2"/>
          </w:tcPr>
          <w:p w14:paraId="43B574F2" w14:textId="77777777" w:rsidR="00F90FC8" w:rsidRPr="0026303C" w:rsidRDefault="00F90FC8" w:rsidP="00A034C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14:paraId="645AD863" w14:textId="77777777" w:rsidR="00082E96" w:rsidRDefault="001B0C2F" w:rsidP="00082E96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Kein </w:t>
            </w:r>
            <w:r w:rsidR="00FA7790">
              <w:rPr>
                <w:rFonts w:ascii="Arial" w:hAnsi="Arial" w:cs="Arial"/>
              </w:rPr>
              <w:t>Freund</w:t>
            </w:r>
            <w:r w:rsidR="00FC7977">
              <w:rPr>
                <w:rFonts w:ascii="Arial" w:hAnsi="Arial" w:cs="Arial"/>
              </w:rPr>
              <w:t>e</w:t>
            </w:r>
            <w:r w:rsidR="00FA7790">
              <w:rPr>
                <w:rFonts w:ascii="Arial" w:hAnsi="Arial" w:cs="Arial"/>
              </w:rPr>
              <w:t xml:space="preserve"> System, man kann ausschließlich Listen mit </w:t>
            </w:r>
            <w:r w:rsidR="00FC7977">
              <w:rPr>
                <w:rFonts w:ascii="Arial" w:hAnsi="Arial" w:cs="Arial"/>
              </w:rPr>
              <w:t>anderen Personen</w:t>
            </w:r>
            <w:r w:rsidR="00FA7790">
              <w:rPr>
                <w:rFonts w:ascii="Arial" w:hAnsi="Arial" w:cs="Arial"/>
              </w:rPr>
              <w:t xml:space="preserve"> teilen sich allerdings nicht anders mit ihnen verknüpfen</w:t>
            </w:r>
            <w:r w:rsidR="00B02DAC">
              <w:rPr>
                <w:rFonts w:ascii="Arial" w:hAnsi="Arial" w:cs="Arial"/>
              </w:rPr>
              <w:t>.</w:t>
            </w:r>
          </w:p>
          <w:p w14:paraId="72F6D048" w14:textId="77777777" w:rsidR="004809B1" w:rsidRDefault="001B0C2F" w:rsidP="00227261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Bilder zu Listen hinzufügen lassen.</w:t>
            </w:r>
          </w:p>
          <w:p w14:paraId="23543C10" w14:textId="7B2D3BB9" w:rsidR="00392E55" w:rsidRPr="00227261" w:rsidRDefault="00392E55" w:rsidP="00227261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 Chat System.</w:t>
            </w:r>
          </w:p>
        </w:tc>
      </w:tr>
    </w:tbl>
    <w:p w14:paraId="5E9F3AB8" w14:textId="77777777" w:rsidR="00F90FC8" w:rsidRPr="0026303C" w:rsidRDefault="00F90FC8" w:rsidP="00954643">
      <w:pPr>
        <w:spacing w:after="0"/>
        <w:rPr>
          <w:rFonts w:ascii="Arial" w:hAnsi="Arial" w:cs="Arial"/>
          <w:sz w:val="6"/>
        </w:rPr>
      </w:pPr>
    </w:p>
    <w:tbl>
      <w:tblPr>
        <w:tblStyle w:val="Tabellenrast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1"/>
        <w:gridCol w:w="7497"/>
      </w:tblGrid>
      <w:tr w:rsidR="0086165C" w:rsidRPr="0026303C" w14:paraId="14BF1DAF" w14:textId="77777777" w:rsidTr="00350862">
        <w:tc>
          <w:tcPr>
            <w:tcW w:w="2122" w:type="dxa"/>
            <w:vMerge w:val="restart"/>
            <w:shd w:val="clear" w:color="auto" w:fill="E7E6E6" w:themeFill="background2"/>
          </w:tcPr>
          <w:p w14:paraId="1D9C7D09" w14:textId="77777777" w:rsidR="0086165C" w:rsidRPr="0026303C" w:rsidRDefault="0086165C" w:rsidP="0086165C">
            <w:r>
              <w:t>Projektinhalte</w:t>
            </w:r>
          </w:p>
        </w:tc>
        <w:tc>
          <w:tcPr>
            <w:tcW w:w="7506" w:type="dxa"/>
            <w:shd w:val="clear" w:color="auto" w:fill="E7E6E6" w:themeFill="background2"/>
          </w:tcPr>
          <w:p w14:paraId="17759418" w14:textId="77777777" w:rsidR="0086165C" w:rsidRPr="0026303C" w:rsidRDefault="0086165C" w:rsidP="0086165C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Ergebnis</w:t>
            </w:r>
          </w:p>
        </w:tc>
      </w:tr>
      <w:tr w:rsidR="0086165C" w:rsidRPr="0026303C" w14:paraId="056E0115" w14:textId="77777777" w:rsidTr="00D01C3E">
        <w:trPr>
          <w:trHeight w:val="913"/>
        </w:trPr>
        <w:tc>
          <w:tcPr>
            <w:tcW w:w="2122" w:type="dxa"/>
            <w:vMerge/>
            <w:shd w:val="clear" w:color="auto" w:fill="E7E6E6" w:themeFill="background2"/>
          </w:tcPr>
          <w:p w14:paraId="02E28890" w14:textId="77777777" w:rsidR="0086165C" w:rsidRPr="0026303C" w:rsidRDefault="0086165C" w:rsidP="007F0E5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14:paraId="479DA273" w14:textId="1B05C41D" w:rsidR="0086165C" w:rsidRPr="0026303C" w:rsidRDefault="002B32FC" w:rsidP="0086165C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Eine Website, mit der man Listen erstellen kann </w:t>
            </w:r>
            <w:r w:rsidR="00B94031">
              <w:rPr>
                <w:rFonts w:ascii="Arial" w:hAnsi="Arial" w:cs="Arial"/>
              </w:rPr>
              <w:t>und mit anderen Personen teilen kann und mit ihnen gemeinsam in Echtzeit daran arbeiten kann.</w:t>
            </w:r>
          </w:p>
        </w:tc>
      </w:tr>
      <w:tr w:rsidR="0086165C" w:rsidRPr="0026303C" w14:paraId="7AA6555C" w14:textId="77777777" w:rsidTr="00350862">
        <w:trPr>
          <w:trHeight w:val="278"/>
        </w:trPr>
        <w:tc>
          <w:tcPr>
            <w:tcW w:w="2122" w:type="dxa"/>
            <w:vMerge/>
            <w:shd w:val="clear" w:color="auto" w:fill="E7E6E6" w:themeFill="background2"/>
          </w:tcPr>
          <w:p w14:paraId="682C2AF0" w14:textId="77777777" w:rsidR="0086165C" w:rsidRPr="0026303C" w:rsidRDefault="0086165C" w:rsidP="0086165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  <w:shd w:val="clear" w:color="auto" w:fill="E7E6E6" w:themeFill="background2"/>
          </w:tcPr>
          <w:p w14:paraId="01782EC1" w14:textId="77777777" w:rsidR="0086165C" w:rsidRPr="0026303C" w:rsidRDefault="0086165C" w:rsidP="0086165C">
            <w:pPr>
              <w:keepNext/>
              <w:keepLines/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Inhaltliche Komponenten (Betrachtungsobjekte)</w:t>
            </w:r>
          </w:p>
        </w:tc>
      </w:tr>
      <w:tr w:rsidR="0086165C" w:rsidRPr="006A6B96" w14:paraId="45987AE5" w14:textId="77777777" w:rsidTr="00D01C3E">
        <w:trPr>
          <w:trHeight w:val="637"/>
        </w:trPr>
        <w:tc>
          <w:tcPr>
            <w:tcW w:w="2122" w:type="dxa"/>
            <w:vMerge/>
            <w:shd w:val="clear" w:color="auto" w:fill="E7E6E6" w:themeFill="background2"/>
          </w:tcPr>
          <w:p w14:paraId="5A25B3EA" w14:textId="77777777" w:rsidR="0086165C" w:rsidRPr="0026303C" w:rsidRDefault="0086165C" w:rsidP="0086165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14:paraId="6E79F02F" w14:textId="77777777" w:rsidR="00283198" w:rsidRDefault="00283198" w:rsidP="00283198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 Datenbank</w:t>
            </w:r>
          </w:p>
          <w:p w14:paraId="7374095F" w14:textId="4694B5A0" w:rsidR="006A6B96" w:rsidRPr="005D1202" w:rsidRDefault="00B91360" w:rsidP="005D1202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lang w:val="en-US"/>
              </w:rPr>
            </w:pPr>
            <w:r w:rsidRPr="006A6B96">
              <w:rPr>
                <w:rFonts w:ascii="Arial" w:hAnsi="Arial" w:cs="Arial"/>
                <w:lang w:val="en-US"/>
              </w:rPr>
              <w:t>Visual Studio Code</w:t>
            </w:r>
            <w:r w:rsidR="00D90911" w:rsidRPr="006A6B9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A6B96" w:rsidRPr="006A6B96">
              <w:rPr>
                <w:rFonts w:ascii="Arial" w:hAnsi="Arial" w:cs="Arial"/>
                <w:lang w:val="en-US"/>
              </w:rPr>
              <w:t>als</w:t>
            </w:r>
            <w:proofErr w:type="spellEnd"/>
            <w:r w:rsidR="006A6B96" w:rsidRPr="006A6B96">
              <w:rPr>
                <w:rFonts w:ascii="Arial" w:hAnsi="Arial" w:cs="Arial"/>
                <w:lang w:val="en-US"/>
              </w:rPr>
              <w:t xml:space="preserve"> Editor </w:t>
            </w:r>
            <w:proofErr w:type="spellStart"/>
            <w:r w:rsidR="006A6B96" w:rsidRPr="006A6B96">
              <w:rPr>
                <w:rFonts w:ascii="Arial" w:hAnsi="Arial" w:cs="Arial"/>
                <w:lang w:val="en-US"/>
              </w:rPr>
              <w:t>mit</w:t>
            </w:r>
            <w:proofErr w:type="spellEnd"/>
            <w:r w:rsidR="006A6B96" w:rsidRPr="006A6B96">
              <w:rPr>
                <w:rFonts w:ascii="Arial" w:hAnsi="Arial" w:cs="Arial"/>
                <w:lang w:val="en-US"/>
              </w:rPr>
              <w:t xml:space="preserve"> Larave</w:t>
            </w:r>
            <w:r w:rsidR="006A6B96">
              <w:rPr>
                <w:rFonts w:ascii="Arial" w:hAnsi="Arial" w:cs="Arial"/>
                <w:lang w:val="en-US"/>
              </w:rPr>
              <w:t>l und Tailwind</w:t>
            </w:r>
          </w:p>
        </w:tc>
      </w:tr>
    </w:tbl>
    <w:p w14:paraId="05AF86ED" w14:textId="77777777" w:rsidR="00954643" w:rsidRPr="006A6B96" w:rsidRDefault="00954643" w:rsidP="00912D4E">
      <w:pPr>
        <w:spacing w:after="0"/>
        <w:rPr>
          <w:rFonts w:ascii="Arial" w:hAnsi="Arial" w:cs="Arial"/>
          <w:sz w:val="6"/>
          <w:szCs w:val="6"/>
          <w:lang w:val="en-US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7506"/>
      </w:tblGrid>
      <w:tr w:rsidR="00912D4E" w:rsidRPr="0026303C" w14:paraId="2D3A4786" w14:textId="77777777" w:rsidTr="00DC6AEE">
        <w:tc>
          <w:tcPr>
            <w:tcW w:w="2122" w:type="dxa"/>
            <w:vMerge w:val="restart"/>
            <w:shd w:val="clear" w:color="auto" w:fill="E7E6E6" w:themeFill="background2"/>
          </w:tcPr>
          <w:p w14:paraId="39D7DC82" w14:textId="77777777" w:rsidR="00912D4E" w:rsidRPr="0026303C" w:rsidRDefault="00912D4E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Risiken</w:t>
            </w:r>
          </w:p>
        </w:tc>
        <w:tc>
          <w:tcPr>
            <w:tcW w:w="7506" w:type="dxa"/>
            <w:shd w:val="clear" w:color="auto" w:fill="E7E6E6" w:themeFill="background2"/>
          </w:tcPr>
          <w:p w14:paraId="293339B9" w14:textId="77777777" w:rsidR="00912D4E" w:rsidRPr="0026303C" w:rsidRDefault="00912D4E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Kritische Erfolgsfaktoren</w:t>
            </w:r>
          </w:p>
        </w:tc>
      </w:tr>
      <w:tr w:rsidR="00912D4E" w:rsidRPr="0026303C" w14:paraId="1B67D26B" w14:textId="77777777" w:rsidTr="005945BC">
        <w:trPr>
          <w:trHeight w:val="879"/>
        </w:trPr>
        <w:tc>
          <w:tcPr>
            <w:tcW w:w="2122" w:type="dxa"/>
            <w:vMerge/>
            <w:shd w:val="clear" w:color="auto" w:fill="E7E6E6" w:themeFill="background2"/>
          </w:tcPr>
          <w:p w14:paraId="2FD6A6F0" w14:textId="77777777" w:rsidR="00912D4E" w:rsidRPr="0026303C" w:rsidRDefault="00912D4E" w:rsidP="00A034C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14:paraId="1F2C50F9" w14:textId="77777777" w:rsidR="00912D4E" w:rsidRDefault="002E1C6F" w:rsidP="002E1C6F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Geringe Erfahrungen mit </w:t>
            </w:r>
            <w:proofErr w:type="spellStart"/>
            <w:r>
              <w:rPr>
                <w:rFonts w:ascii="Arial" w:hAnsi="Arial" w:cs="Arial"/>
              </w:rPr>
              <w:t>Laravel</w:t>
            </w:r>
            <w:proofErr w:type="spellEnd"/>
            <w:r>
              <w:rPr>
                <w:rFonts w:ascii="Arial" w:hAnsi="Arial" w:cs="Arial"/>
              </w:rPr>
              <w:t xml:space="preserve"> und </w:t>
            </w:r>
            <w:proofErr w:type="spellStart"/>
            <w:r>
              <w:rPr>
                <w:rFonts w:ascii="Arial" w:hAnsi="Arial" w:cs="Arial"/>
              </w:rPr>
              <w:t>Tailwind</w:t>
            </w:r>
            <w:proofErr w:type="spellEnd"/>
          </w:p>
          <w:p w14:paraId="58CF150F" w14:textId="139EB977" w:rsidR="00197A5D" w:rsidRPr="00197A5D" w:rsidRDefault="00197A5D" w:rsidP="00197A5D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Verzögerung von Abgaben durch Erkrankungen von Teammitgliedern</w:t>
            </w:r>
          </w:p>
        </w:tc>
      </w:tr>
    </w:tbl>
    <w:p w14:paraId="790010E9" w14:textId="77777777" w:rsidR="00912D4E" w:rsidRDefault="00912D4E" w:rsidP="00AD23C6">
      <w:pPr>
        <w:spacing w:after="0"/>
        <w:rPr>
          <w:rFonts w:ascii="Arial" w:hAnsi="Arial" w:cs="Arial"/>
          <w:sz w:val="6"/>
          <w:szCs w:val="6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7506"/>
      </w:tblGrid>
      <w:tr w:rsidR="00D60D19" w:rsidRPr="0026303C" w14:paraId="7088EFCC" w14:textId="77777777" w:rsidTr="00691252">
        <w:tc>
          <w:tcPr>
            <w:tcW w:w="2122" w:type="dxa"/>
            <w:vMerge w:val="restart"/>
            <w:shd w:val="clear" w:color="auto" w:fill="E7E6E6" w:themeFill="background2"/>
          </w:tcPr>
          <w:p w14:paraId="1295A3C6" w14:textId="77777777" w:rsidR="00D60D19" w:rsidRPr="0026303C" w:rsidRDefault="00D60D19" w:rsidP="00691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Hauptaufgaben</w:t>
            </w:r>
          </w:p>
        </w:tc>
        <w:tc>
          <w:tcPr>
            <w:tcW w:w="7506" w:type="dxa"/>
            <w:shd w:val="clear" w:color="auto" w:fill="E7E6E6" w:themeFill="background2"/>
          </w:tcPr>
          <w:p w14:paraId="11B8906A" w14:textId="77777777" w:rsidR="00D60D19" w:rsidRPr="0026303C" w:rsidRDefault="00D60D19" w:rsidP="00691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Hauptaufgaben (Projekt</w:t>
            </w:r>
            <w:r w:rsidR="00840FFE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hasen)</w:t>
            </w:r>
          </w:p>
        </w:tc>
      </w:tr>
      <w:tr w:rsidR="00D60D19" w:rsidRPr="0026303C" w14:paraId="0B4A83F5" w14:textId="77777777" w:rsidTr="00C939D5">
        <w:trPr>
          <w:trHeight w:val="642"/>
        </w:trPr>
        <w:tc>
          <w:tcPr>
            <w:tcW w:w="2122" w:type="dxa"/>
            <w:vMerge/>
            <w:shd w:val="clear" w:color="auto" w:fill="E7E6E6" w:themeFill="background2"/>
          </w:tcPr>
          <w:p w14:paraId="50645547" w14:textId="77777777" w:rsidR="00D60D19" w:rsidRPr="0026303C" w:rsidRDefault="00D60D19" w:rsidP="0069125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14:paraId="1E6B7501" w14:textId="27C01C99" w:rsidR="00D60D19" w:rsidRDefault="00C420B0" w:rsidP="00C420B0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Planung</w:t>
            </w:r>
          </w:p>
          <w:p w14:paraId="1015D29B" w14:textId="62D7ADF4" w:rsidR="00C420B0" w:rsidRDefault="00C420B0" w:rsidP="00C420B0">
            <w:pPr>
              <w:pStyle w:val="Listenabsatz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Analyse (Aufwand, Probleme, Aufgabenverteilung, …)</w:t>
            </w:r>
          </w:p>
          <w:p w14:paraId="357A82A8" w14:textId="0739504C" w:rsidR="00C420B0" w:rsidRDefault="00C420B0" w:rsidP="00C420B0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Frontend</w:t>
            </w:r>
          </w:p>
          <w:p w14:paraId="3CCA213E" w14:textId="6ACE7C35" w:rsidR="00C420B0" w:rsidRDefault="00C420B0" w:rsidP="00C420B0">
            <w:pPr>
              <w:pStyle w:val="Listenabsatz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  <w:p w14:paraId="0E7FE508" w14:textId="4EBA113F" w:rsidR="00C420B0" w:rsidRDefault="00C420B0" w:rsidP="00C420B0">
            <w:pPr>
              <w:pStyle w:val="Listenabsatz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Implementierung</w:t>
            </w:r>
          </w:p>
          <w:p w14:paraId="53348F1A" w14:textId="09A9289C" w:rsidR="00C420B0" w:rsidRDefault="00C420B0" w:rsidP="00C420B0">
            <w:pPr>
              <w:pStyle w:val="Listenabsatz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Anschluss von Frontend an </w:t>
            </w:r>
            <w:proofErr w:type="gramStart"/>
            <w:r>
              <w:rPr>
                <w:rFonts w:ascii="Arial" w:hAnsi="Arial" w:cs="Arial"/>
              </w:rPr>
              <w:t>Backend</w:t>
            </w:r>
            <w:proofErr w:type="gramEnd"/>
          </w:p>
          <w:p w14:paraId="3987964E" w14:textId="20697052" w:rsidR="00B053EE" w:rsidRDefault="00B053EE" w:rsidP="00C420B0">
            <w:pPr>
              <w:pStyle w:val="Listenabsatz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Testen der Funktionalitäten</w:t>
            </w:r>
          </w:p>
          <w:p w14:paraId="2D9ECDE9" w14:textId="77777777" w:rsidR="00C420B0" w:rsidRDefault="00C420B0" w:rsidP="00C420B0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Backend</w:t>
            </w:r>
          </w:p>
          <w:p w14:paraId="4B9B6857" w14:textId="77777777" w:rsidR="007B002F" w:rsidRDefault="007B002F" w:rsidP="007B002F">
            <w:pPr>
              <w:pStyle w:val="Listenabsatz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Implementierung des API Handlings</w:t>
            </w:r>
          </w:p>
          <w:p w14:paraId="34285B7C" w14:textId="123DE708" w:rsidR="008C3DA5" w:rsidRPr="008C3DA5" w:rsidRDefault="007B002F" w:rsidP="008C3DA5">
            <w:pPr>
              <w:pStyle w:val="Listenabsatz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Testen der Funktionalitäten</w:t>
            </w:r>
          </w:p>
        </w:tc>
      </w:tr>
    </w:tbl>
    <w:p w14:paraId="44B514A9" w14:textId="77777777" w:rsidR="00D60D19" w:rsidRPr="0026303C" w:rsidRDefault="00D60D19" w:rsidP="00AD23C6">
      <w:pPr>
        <w:spacing w:after="0"/>
        <w:rPr>
          <w:rFonts w:ascii="Arial" w:hAnsi="Arial" w:cs="Arial"/>
          <w:sz w:val="6"/>
          <w:szCs w:val="6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5004"/>
        <w:gridCol w:w="2502"/>
      </w:tblGrid>
      <w:tr w:rsidR="0086165C" w:rsidRPr="0026303C" w14:paraId="216D3F74" w14:textId="77777777" w:rsidTr="00CC051E">
        <w:tc>
          <w:tcPr>
            <w:tcW w:w="2122" w:type="dxa"/>
            <w:vMerge w:val="restart"/>
            <w:shd w:val="clear" w:color="auto" w:fill="E7E6E6" w:themeFill="background2"/>
          </w:tcPr>
          <w:p w14:paraId="71E67C3F" w14:textId="77777777" w:rsidR="0086165C" w:rsidRPr="0026303C" w:rsidRDefault="0086165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Meilensteine</w:t>
            </w:r>
          </w:p>
        </w:tc>
        <w:tc>
          <w:tcPr>
            <w:tcW w:w="5004" w:type="dxa"/>
            <w:shd w:val="clear" w:color="auto" w:fill="E7E6E6" w:themeFill="background2"/>
          </w:tcPr>
          <w:p w14:paraId="32396976" w14:textId="77777777" w:rsidR="0086165C" w:rsidRPr="0026303C" w:rsidRDefault="0086165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Meilenstein</w:t>
            </w:r>
          </w:p>
        </w:tc>
        <w:tc>
          <w:tcPr>
            <w:tcW w:w="2502" w:type="dxa"/>
            <w:shd w:val="clear" w:color="auto" w:fill="E7E6E6" w:themeFill="background2"/>
          </w:tcPr>
          <w:p w14:paraId="5F8F8EFC" w14:textId="77777777" w:rsidR="0086165C" w:rsidRPr="0026303C" w:rsidRDefault="0086165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</w:t>
            </w:r>
          </w:p>
        </w:tc>
      </w:tr>
      <w:tr w:rsidR="0086165C" w:rsidRPr="0026303C" w14:paraId="6B3549AB" w14:textId="77777777" w:rsidTr="000F16F1">
        <w:tc>
          <w:tcPr>
            <w:tcW w:w="2122" w:type="dxa"/>
            <w:vMerge/>
            <w:shd w:val="clear" w:color="auto" w:fill="E7E6E6" w:themeFill="background2"/>
          </w:tcPr>
          <w:p w14:paraId="7727F9D0" w14:textId="77777777" w:rsidR="0086165C" w:rsidRPr="0026303C" w:rsidRDefault="0086165C" w:rsidP="00A034C9">
            <w:pPr>
              <w:rPr>
                <w:rFonts w:ascii="Arial" w:hAnsi="Arial" w:cs="Arial"/>
              </w:rPr>
            </w:pPr>
          </w:p>
        </w:tc>
        <w:tc>
          <w:tcPr>
            <w:tcW w:w="5004" w:type="dxa"/>
          </w:tcPr>
          <w:p w14:paraId="53A79500" w14:textId="50C51F63" w:rsidR="0086165C" w:rsidRPr="00CC497E" w:rsidRDefault="008C5FF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Datenbank implementiert</w:t>
            </w:r>
          </w:p>
        </w:tc>
        <w:tc>
          <w:tcPr>
            <w:tcW w:w="2502" w:type="dxa"/>
          </w:tcPr>
          <w:p w14:paraId="5F0C0554" w14:textId="004EF495" w:rsidR="0086165C" w:rsidRPr="0026303C" w:rsidRDefault="008C5FF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01.04.2022</w:t>
            </w:r>
          </w:p>
        </w:tc>
      </w:tr>
      <w:tr w:rsidR="0086165C" w:rsidRPr="0026303C" w14:paraId="4300F2B6" w14:textId="77777777" w:rsidTr="00554DAF">
        <w:tc>
          <w:tcPr>
            <w:tcW w:w="2122" w:type="dxa"/>
            <w:vMerge/>
            <w:shd w:val="clear" w:color="auto" w:fill="E7E6E6" w:themeFill="background2"/>
          </w:tcPr>
          <w:p w14:paraId="7658235F" w14:textId="77777777" w:rsidR="0086165C" w:rsidRPr="0026303C" w:rsidRDefault="0086165C" w:rsidP="00A034C9">
            <w:pPr>
              <w:rPr>
                <w:rFonts w:ascii="Arial" w:hAnsi="Arial" w:cs="Arial"/>
              </w:rPr>
            </w:pPr>
          </w:p>
        </w:tc>
        <w:tc>
          <w:tcPr>
            <w:tcW w:w="5004" w:type="dxa"/>
          </w:tcPr>
          <w:p w14:paraId="2E51F643" w14:textId="324C96E0" w:rsidR="0086165C" w:rsidRPr="00CC497E" w:rsidRDefault="008C5FF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API-Anfragen Handling integriert</w:t>
            </w:r>
          </w:p>
        </w:tc>
        <w:tc>
          <w:tcPr>
            <w:tcW w:w="2502" w:type="dxa"/>
          </w:tcPr>
          <w:p w14:paraId="196140D5" w14:textId="6CE0602B" w:rsidR="0086165C" w:rsidRPr="0026303C" w:rsidRDefault="008C5FF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20.04.2022</w:t>
            </w:r>
          </w:p>
        </w:tc>
      </w:tr>
      <w:tr w:rsidR="0086165C" w:rsidRPr="0026303C" w14:paraId="5B134D46" w14:textId="77777777" w:rsidTr="0021569C">
        <w:tc>
          <w:tcPr>
            <w:tcW w:w="2122" w:type="dxa"/>
            <w:vMerge/>
            <w:shd w:val="clear" w:color="auto" w:fill="E7E6E6" w:themeFill="background2"/>
          </w:tcPr>
          <w:p w14:paraId="166C06F6" w14:textId="77777777" w:rsidR="0086165C" w:rsidRPr="0026303C" w:rsidRDefault="0086165C" w:rsidP="00A034C9">
            <w:pPr>
              <w:rPr>
                <w:rFonts w:ascii="Arial" w:hAnsi="Arial" w:cs="Arial"/>
              </w:rPr>
            </w:pPr>
          </w:p>
        </w:tc>
        <w:tc>
          <w:tcPr>
            <w:tcW w:w="5004" w:type="dxa"/>
          </w:tcPr>
          <w:p w14:paraId="4953D2D9" w14:textId="0FC354D4" w:rsidR="0086165C" w:rsidRPr="00CC497E" w:rsidRDefault="008C5FF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Website-Design fertiggestellt</w:t>
            </w:r>
          </w:p>
        </w:tc>
        <w:tc>
          <w:tcPr>
            <w:tcW w:w="2502" w:type="dxa"/>
          </w:tcPr>
          <w:p w14:paraId="2FCCB39D" w14:textId="1BF6EBFB" w:rsidR="0086165C" w:rsidRPr="0026303C" w:rsidRDefault="008C5FF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01.05.2022</w:t>
            </w:r>
          </w:p>
        </w:tc>
      </w:tr>
      <w:tr w:rsidR="0086165C" w:rsidRPr="0026303C" w14:paraId="04EC9495" w14:textId="77777777" w:rsidTr="006025CC">
        <w:tc>
          <w:tcPr>
            <w:tcW w:w="2122" w:type="dxa"/>
            <w:vMerge/>
            <w:shd w:val="clear" w:color="auto" w:fill="E7E6E6" w:themeFill="background2"/>
          </w:tcPr>
          <w:p w14:paraId="0E885BF6" w14:textId="77777777" w:rsidR="0086165C" w:rsidRPr="0026303C" w:rsidRDefault="0086165C" w:rsidP="00A034C9">
            <w:pPr>
              <w:rPr>
                <w:rFonts w:ascii="Arial" w:hAnsi="Arial" w:cs="Arial"/>
              </w:rPr>
            </w:pPr>
          </w:p>
        </w:tc>
        <w:tc>
          <w:tcPr>
            <w:tcW w:w="5004" w:type="dxa"/>
          </w:tcPr>
          <w:p w14:paraId="203CA491" w14:textId="7DED3962" w:rsidR="0086165C" w:rsidRPr="00CC497E" w:rsidRDefault="008C5FF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API-Integration fertiggestellt</w:t>
            </w:r>
          </w:p>
        </w:tc>
        <w:tc>
          <w:tcPr>
            <w:tcW w:w="2502" w:type="dxa"/>
          </w:tcPr>
          <w:p w14:paraId="51820AFE" w14:textId="69AA33D8" w:rsidR="0086165C" w:rsidRPr="0026303C" w:rsidRDefault="008C5FF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05.05.2022</w:t>
            </w:r>
          </w:p>
        </w:tc>
      </w:tr>
      <w:tr w:rsidR="00053A92" w:rsidRPr="0026303C" w14:paraId="08F18514" w14:textId="77777777" w:rsidTr="000379AF">
        <w:tc>
          <w:tcPr>
            <w:tcW w:w="2122" w:type="dxa"/>
            <w:vMerge/>
            <w:shd w:val="clear" w:color="auto" w:fill="E7E6E6" w:themeFill="background2"/>
          </w:tcPr>
          <w:p w14:paraId="030CD799" w14:textId="77777777" w:rsidR="00053A92" w:rsidRPr="0026303C" w:rsidRDefault="00053A92" w:rsidP="00A034C9">
            <w:pPr>
              <w:rPr>
                <w:rFonts w:ascii="Arial" w:hAnsi="Arial" w:cs="Arial"/>
              </w:rPr>
            </w:pPr>
          </w:p>
        </w:tc>
        <w:tc>
          <w:tcPr>
            <w:tcW w:w="5004" w:type="dxa"/>
          </w:tcPr>
          <w:p w14:paraId="1EB7B64A" w14:textId="70317F02" w:rsidR="00053A92" w:rsidRPr="00CC497E" w:rsidRDefault="008C5FF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 abgeschlossen</w:t>
            </w:r>
          </w:p>
        </w:tc>
        <w:tc>
          <w:tcPr>
            <w:tcW w:w="2502" w:type="dxa"/>
          </w:tcPr>
          <w:p w14:paraId="08D90716" w14:textId="0346AE60" w:rsidR="00053A92" w:rsidRPr="0026303C" w:rsidRDefault="008C5FF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07.06.2022</w:t>
            </w:r>
          </w:p>
        </w:tc>
      </w:tr>
    </w:tbl>
    <w:p w14:paraId="3F7674D6" w14:textId="77777777" w:rsidR="00DC6AEE" w:rsidRPr="0026303C" w:rsidRDefault="00DC6AEE" w:rsidP="00A42910">
      <w:pPr>
        <w:spacing w:after="0"/>
        <w:rPr>
          <w:rFonts w:ascii="Arial" w:hAnsi="Arial" w:cs="Arial"/>
          <w:sz w:val="6"/>
          <w:szCs w:val="6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2409"/>
        <w:gridCol w:w="2595"/>
        <w:gridCol w:w="2502"/>
      </w:tblGrid>
      <w:tr w:rsidR="00A42910" w:rsidRPr="0026303C" w14:paraId="46F6D57C" w14:textId="77777777" w:rsidTr="004A4FE2">
        <w:tc>
          <w:tcPr>
            <w:tcW w:w="2122" w:type="dxa"/>
            <w:vMerge w:val="restart"/>
            <w:shd w:val="clear" w:color="auto" w:fill="E7E6E6" w:themeFill="background2"/>
          </w:tcPr>
          <w:p w14:paraId="3E6D02D8" w14:textId="77777777" w:rsidR="00A42910" w:rsidRPr="0026303C" w:rsidRDefault="00A42910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Aufwand / Kosten</w:t>
            </w:r>
          </w:p>
        </w:tc>
        <w:tc>
          <w:tcPr>
            <w:tcW w:w="2409" w:type="dxa"/>
            <w:shd w:val="clear" w:color="auto" w:fill="E7E6E6" w:themeFill="background2"/>
          </w:tcPr>
          <w:p w14:paraId="7712EEC8" w14:textId="77777777" w:rsidR="00A42910" w:rsidRPr="0026303C" w:rsidRDefault="00A42910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Position</w:t>
            </w:r>
          </w:p>
        </w:tc>
        <w:tc>
          <w:tcPr>
            <w:tcW w:w="2595" w:type="dxa"/>
            <w:shd w:val="clear" w:color="auto" w:fill="E7E6E6" w:themeFill="background2"/>
          </w:tcPr>
          <w:p w14:paraId="2C5F7873" w14:textId="77777777" w:rsidR="00A42910" w:rsidRPr="0026303C" w:rsidRDefault="00A42910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Menge</w:t>
            </w:r>
          </w:p>
        </w:tc>
        <w:tc>
          <w:tcPr>
            <w:tcW w:w="2502" w:type="dxa"/>
            <w:shd w:val="clear" w:color="auto" w:fill="E7E6E6" w:themeFill="background2"/>
          </w:tcPr>
          <w:p w14:paraId="659CAF1D" w14:textId="77777777" w:rsidR="00A42910" w:rsidRPr="0026303C" w:rsidRDefault="00A42910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Bemerkung</w:t>
            </w:r>
          </w:p>
        </w:tc>
      </w:tr>
      <w:tr w:rsidR="00A42910" w:rsidRPr="0026303C" w14:paraId="1DE83FB6" w14:textId="77777777" w:rsidTr="004A4FE2">
        <w:tc>
          <w:tcPr>
            <w:tcW w:w="2122" w:type="dxa"/>
            <w:vMerge/>
            <w:shd w:val="clear" w:color="auto" w:fill="E7E6E6" w:themeFill="background2"/>
          </w:tcPr>
          <w:p w14:paraId="0668C9BF" w14:textId="77777777" w:rsidR="00A42910" w:rsidRPr="0026303C" w:rsidRDefault="00A42910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D1053BD" w14:textId="77777777" w:rsidR="00A42910" w:rsidRPr="0026303C" w:rsidRDefault="00A42910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Arbeitsaufwand</w:t>
            </w:r>
          </w:p>
        </w:tc>
        <w:tc>
          <w:tcPr>
            <w:tcW w:w="2595" w:type="dxa"/>
            <w:shd w:val="clear" w:color="auto" w:fill="FFFFFF" w:themeFill="background1"/>
          </w:tcPr>
          <w:p w14:paraId="76697211" w14:textId="1CCCA14B" w:rsidR="00A42910" w:rsidRPr="001075E2" w:rsidRDefault="008F4827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5h pro Mitglied</w:t>
            </w:r>
            <w:r w:rsidR="000131F1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25h gesamt</w:t>
            </w:r>
          </w:p>
        </w:tc>
        <w:tc>
          <w:tcPr>
            <w:tcW w:w="2502" w:type="dxa"/>
            <w:shd w:val="clear" w:color="auto" w:fill="FFFFFF" w:themeFill="background1"/>
          </w:tcPr>
          <w:p w14:paraId="4649F27B" w14:textId="46D59269" w:rsidR="00A42910" w:rsidRPr="0026303C" w:rsidRDefault="008A1A42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 Database, 10h API und 14h Frontend</w:t>
            </w:r>
          </w:p>
        </w:tc>
      </w:tr>
      <w:tr w:rsidR="00A42910" w:rsidRPr="0026303C" w14:paraId="24158C7C" w14:textId="77777777" w:rsidTr="004A4FE2">
        <w:tc>
          <w:tcPr>
            <w:tcW w:w="2122" w:type="dxa"/>
            <w:vMerge/>
            <w:shd w:val="clear" w:color="auto" w:fill="E7E6E6" w:themeFill="background2"/>
          </w:tcPr>
          <w:p w14:paraId="71E0F996" w14:textId="77777777" w:rsidR="00A42910" w:rsidRPr="0026303C" w:rsidRDefault="00A42910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ED3F2D7" w14:textId="77777777" w:rsidR="00A42910" w:rsidRPr="0026303C" w:rsidRDefault="00A42910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Investitionen</w:t>
            </w:r>
          </w:p>
        </w:tc>
        <w:tc>
          <w:tcPr>
            <w:tcW w:w="2595" w:type="dxa"/>
            <w:shd w:val="clear" w:color="auto" w:fill="FFFFFF" w:themeFill="background1"/>
          </w:tcPr>
          <w:p w14:paraId="04180BFC" w14:textId="71548459" w:rsidR="00A42910" w:rsidRPr="001075E2" w:rsidRDefault="008E4520" w:rsidP="004A4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502" w:type="dxa"/>
            <w:shd w:val="clear" w:color="auto" w:fill="FFFFFF" w:themeFill="background1"/>
          </w:tcPr>
          <w:p w14:paraId="299068E9" w14:textId="1EF7048C" w:rsidR="00A42910" w:rsidRPr="0026303C" w:rsidRDefault="004E214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A42910" w:rsidRPr="0026303C" w14:paraId="10C213E1" w14:textId="77777777" w:rsidTr="004A4FE2">
        <w:tc>
          <w:tcPr>
            <w:tcW w:w="2122" w:type="dxa"/>
            <w:vMerge/>
            <w:shd w:val="clear" w:color="auto" w:fill="E7E6E6" w:themeFill="background2"/>
          </w:tcPr>
          <w:p w14:paraId="69BB42B7" w14:textId="77777777" w:rsidR="00A42910" w:rsidRPr="0026303C" w:rsidRDefault="00A42910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FFB663C" w14:textId="77777777" w:rsidR="00A42910" w:rsidRPr="0026303C" w:rsidRDefault="00A42910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Externe Kosten</w:t>
            </w:r>
          </w:p>
        </w:tc>
        <w:tc>
          <w:tcPr>
            <w:tcW w:w="2595" w:type="dxa"/>
            <w:shd w:val="clear" w:color="auto" w:fill="FFFFFF" w:themeFill="background1"/>
          </w:tcPr>
          <w:p w14:paraId="7A8DDA05" w14:textId="52663CD2" w:rsidR="00A42910" w:rsidRPr="001075E2" w:rsidRDefault="008E4520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502" w:type="dxa"/>
            <w:shd w:val="clear" w:color="auto" w:fill="FFFFFF" w:themeFill="background1"/>
          </w:tcPr>
          <w:p w14:paraId="2EF1E3EF" w14:textId="05761F44" w:rsidR="00A42910" w:rsidRPr="0026303C" w:rsidRDefault="004E214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081603B" w14:textId="77777777" w:rsidR="00A42910" w:rsidRPr="0026303C" w:rsidRDefault="00A42910" w:rsidP="00A42910">
      <w:pPr>
        <w:spacing w:after="0"/>
        <w:rPr>
          <w:rFonts w:ascii="Arial" w:hAnsi="Arial" w:cs="Arial"/>
          <w:sz w:val="6"/>
          <w:szCs w:val="6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2409"/>
        <w:gridCol w:w="2595"/>
        <w:gridCol w:w="2502"/>
      </w:tblGrid>
      <w:tr w:rsidR="00FA1572" w:rsidRPr="0026303C" w14:paraId="5EE60896" w14:textId="77777777" w:rsidTr="004A4FE2">
        <w:tc>
          <w:tcPr>
            <w:tcW w:w="2122" w:type="dxa"/>
            <w:vMerge w:val="restart"/>
            <w:shd w:val="clear" w:color="auto" w:fill="E7E6E6" w:themeFill="background2"/>
          </w:tcPr>
          <w:p w14:paraId="7E556177" w14:textId="77777777" w:rsidR="00FA1572" w:rsidRPr="0026303C" w:rsidRDefault="00FA1572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Projekt-</w:t>
            </w:r>
            <w:r w:rsidRPr="0026303C">
              <w:rPr>
                <w:rFonts w:ascii="Arial" w:hAnsi="Arial" w:cs="Arial"/>
              </w:rPr>
              <w:br/>
            </w:r>
            <w:proofErr w:type="spellStart"/>
            <w:r w:rsidRPr="0026303C">
              <w:rPr>
                <w:rFonts w:ascii="Arial" w:hAnsi="Arial" w:cs="Arial"/>
              </w:rPr>
              <w:t>organisation</w:t>
            </w:r>
            <w:proofErr w:type="spellEnd"/>
          </w:p>
        </w:tc>
        <w:tc>
          <w:tcPr>
            <w:tcW w:w="2409" w:type="dxa"/>
            <w:shd w:val="clear" w:color="auto" w:fill="E7E6E6" w:themeFill="background2"/>
          </w:tcPr>
          <w:p w14:paraId="2C890E9D" w14:textId="77777777" w:rsidR="00FA1572" w:rsidRPr="0026303C" w:rsidRDefault="00FA1572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Rolle</w:t>
            </w:r>
          </w:p>
        </w:tc>
        <w:tc>
          <w:tcPr>
            <w:tcW w:w="2595" w:type="dxa"/>
            <w:shd w:val="clear" w:color="auto" w:fill="E7E6E6" w:themeFill="background2"/>
          </w:tcPr>
          <w:p w14:paraId="21027022" w14:textId="77777777" w:rsidR="00FA1572" w:rsidRPr="0026303C" w:rsidRDefault="00FA1572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Name</w:t>
            </w:r>
          </w:p>
        </w:tc>
        <w:tc>
          <w:tcPr>
            <w:tcW w:w="2502" w:type="dxa"/>
            <w:shd w:val="clear" w:color="auto" w:fill="E7E6E6" w:themeFill="background2"/>
          </w:tcPr>
          <w:p w14:paraId="75948CAF" w14:textId="77777777" w:rsidR="00FA1572" w:rsidRPr="0026303C" w:rsidRDefault="00921111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Individuelle Aufgaben</w:t>
            </w:r>
          </w:p>
        </w:tc>
      </w:tr>
      <w:tr w:rsidR="00FA1572" w:rsidRPr="0026303C" w14:paraId="44F11A12" w14:textId="77777777" w:rsidTr="004A4FE2">
        <w:tc>
          <w:tcPr>
            <w:tcW w:w="2122" w:type="dxa"/>
            <w:vMerge/>
            <w:shd w:val="clear" w:color="auto" w:fill="E7E6E6" w:themeFill="background2"/>
          </w:tcPr>
          <w:p w14:paraId="39E45BCD" w14:textId="77777777" w:rsidR="00FA1572" w:rsidRPr="0026303C" w:rsidRDefault="00FA1572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8A2A43D" w14:textId="77777777" w:rsidR="00FA1572" w:rsidRPr="0026303C" w:rsidRDefault="004E7524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Projekta</w:t>
            </w:r>
            <w:r w:rsidR="00FA1572" w:rsidRPr="0026303C">
              <w:rPr>
                <w:rFonts w:ascii="Arial" w:hAnsi="Arial" w:cs="Arial"/>
              </w:rPr>
              <w:t>uftraggeber</w:t>
            </w:r>
          </w:p>
        </w:tc>
        <w:tc>
          <w:tcPr>
            <w:tcW w:w="2595" w:type="dxa"/>
            <w:shd w:val="clear" w:color="auto" w:fill="FFFFFF" w:themeFill="background1"/>
          </w:tcPr>
          <w:p w14:paraId="628366B0" w14:textId="19295757" w:rsidR="00FA1572" w:rsidRPr="00624B2F" w:rsidRDefault="0040641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Robert Kofler</w:t>
            </w:r>
          </w:p>
        </w:tc>
        <w:tc>
          <w:tcPr>
            <w:tcW w:w="2502" w:type="dxa"/>
            <w:shd w:val="clear" w:color="auto" w:fill="FFFFFF" w:themeFill="background1"/>
          </w:tcPr>
          <w:p w14:paraId="6607666C" w14:textId="227BBA57" w:rsidR="00FA1572" w:rsidRPr="0026303C" w:rsidRDefault="005412F7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Auftrag aufgegeben</w:t>
            </w:r>
          </w:p>
        </w:tc>
      </w:tr>
      <w:tr w:rsidR="005D46A5" w:rsidRPr="0026303C" w14:paraId="7DAB23BD" w14:textId="77777777" w:rsidTr="004A4FE2">
        <w:tc>
          <w:tcPr>
            <w:tcW w:w="2122" w:type="dxa"/>
            <w:vMerge/>
            <w:shd w:val="clear" w:color="auto" w:fill="E7E6E6" w:themeFill="background2"/>
          </w:tcPr>
          <w:p w14:paraId="70820066" w14:textId="77777777" w:rsidR="005D46A5" w:rsidRPr="0026303C" w:rsidRDefault="005D46A5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6563D6B" w14:textId="77777777" w:rsidR="005D46A5" w:rsidRPr="0026303C" w:rsidRDefault="005D46A5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Projektleiter</w:t>
            </w:r>
          </w:p>
        </w:tc>
        <w:tc>
          <w:tcPr>
            <w:tcW w:w="2595" w:type="dxa"/>
            <w:shd w:val="clear" w:color="auto" w:fill="FFFFFF" w:themeFill="background1"/>
          </w:tcPr>
          <w:p w14:paraId="757F0F27" w14:textId="37A324CA" w:rsidR="005D46A5" w:rsidRPr="00624B2F" w:rsidRDefault="0040641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 Schauer</w:t>
            </w:r>
          </w:p>
        </w:tc>
        <w:tc>
          <w:tcPr>
            <w:tcW w:w="2502" w:type="dxa"/>
            <w:shd w:val="clear" w:color="auto" w:fill="FFFFFF" w:themeFill="background1"/>
          </w:tcPr>
          <w:p w14:paraId="267550D8" w14:textId="7349A5B3" w:rsidR="005D46A5" w:rsidRPr="0026303C" w:rsidRDefault="005412F7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Projektleitung, </w:t>
            </w:r>
            <w:proofErr w:type="spellStart"/>
            <w:r>
              <w:rPr>
                <w:rFonts w:ascii="Arial" w:hAnsi="Arial" w:cs="Arial"/>
              </w:rPr>
              <w:t>Fullstack</w:t>
            </w:r>
            <w:proofErr w:type="spellEnd"/>
          </w:p>
        </w:tc>
      </w:tr>
      <w:tr w:rsidR="005D46A5" w:rsidRPr="0026303C" w14:paraId="36630034" w14:textId="77777777" w:rsidTr="004A4FE2">
        <w:tc>
          <w:tcPr>
            <w:tcW w:w="2122" w:type="dxa"/>
            <w:vMerge/>
            <w:shd w:val="clear" w:color="auto" w:fill="E7E6E6" w:themeFill="background2"/>
          </w:tcPr>
          <w:p w14:paraId="29870F7C" w14:textId="77777777" w:rsidR="005D46A5" w:rsidRPr="0026303C" w:rsidRDefault="005D46A5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3D69CB68" w14:textId="77777777" w:rsidR="005D46A5" w:rsidRPr="0026303C" w:rsidRDefault="005D46A5" w:rsidP="00FA1572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Projektteammitglied</w:t>
            </w:r>
          </w:p>
        </w:tc>
        <w:tc>
          <w:tcPr>
            <w:tcW w:w="2595" w:type="dxa"/>
            <w:shd w:val="clear" w:color="auto" w:fill="FFFFFF" w:themeFill="background1"/>
          </w:tcPr>
          <w:p w14:paraId="1EAD39F0" w14:textId="0E2F7A1F" w:rsidR="0040641F" w:rsidRPr="00624B2F" w:rsidRDefault="0040641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Raymond </w:t>
            </w:r>
            <w:proofErr w:type="spellStart"/>
            <w:r>
              <w:rPr>
                <w:rFonts w:ascii="Arial" w:hAnsi="Arial" w:cs="Arial"/>
              </w:rPr>
              <w:t>Ermler</w:t>
            </w:r>
            <w:proofErr w:type="spellEnd"/>
          </w:p>
        </w:tc>
        <w:tc>
          <w:tcPr>
            <w:tcW w:w="2502" w:type="dxa"/>
            <w:shd w:val="clear" w:color="auto" w:fill="FFFFFF" w:themeFill="background1"/>
          </w:tcPr>
          <w:p w14:paraId="769467E7" w14:textId="76E3A3D0" w:rsidR="005D46A5" w:rsidRPr="0026303C" w:rsidRDefault="005412F7" w:rsidP="00A034C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Fullstack</w:t>
            </w:r>
            <w:proofErr w:type="spellEnd"/>
          </w:p>
        </w:tc>
      </w:tr>
      <w:tr w:rsidR="005D46A5" w:rsidRPr="0026303C" w14:paraId="5C4710D6" w14:textId="77777777" w:rsidTr="004A4FE2">
        <w:tc>
          <w:tcPr>
            <w:tcW w:w="2122" w:type="dxa"/>
            <w:vMerge/>
            <w:shd w:val="clear" w:color="auto" w:fill="E7E6E6" w:themeFill="background2"/>
          </w:tcPr>
          <w:p w14:paraId="0F0BAB54" w14:textId="77777777" w:rsidR="005D46A5" w:rsidRPr="0026303C" w:rsidRDefault="005D46A5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DB86039" w14:textId="77777777" w:rsidR="005D46A5" w:rsidRPr="0026303C" w:rsidRDefault="005D46A5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Projektteammitglied</w:t>
            </w:r>
          </w:p>
        </w:tc>
        <w:tc>
          <w:tcPr>
            <w:tcW w:w="2595" w:type="dxa"/>
            <w:shd w:val="clear" w:color="auto" w:fill="FFFFFF" w:themeFill="background1"/>
          </w:tcPr>
          <w:p w14:paraId="35505914" w14:textId="6437C529" w:rsidR="005D46A5" w:rsidRPr="00624B2F" w:rsidRDefault="0040641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Fabian Lasser</w:t>
            </w:r>
          </w:p>
        </w:tc>
        <w:tc>
          <w:tcPr>
            <w:tcW w:w="2502" w:type="dxa"/>
            <w:shd w:val="clear" w:color="auto" w:fill="FFFFFF" w:themeFill="background1"/>
          </w:tcPr>
          <w:p w14:paraId="66761D18" w14:textId="3E500343" w:rsidR="005D46A5" w:rsidRPr="0026303C" w:rsidRDefault="005412F7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Frontend</w:t>
            </w:r>
          </w:p>
        </w:tc>
      </w:tr>
      <w:tr w:rsidR="005D46A5" w:rsidRPr="0026303C" w14:paraId="07742CD4" w14:textId="77777777" w:rsidTr="004A4FE2">
        <w:tc>
          <w:tcPr>
            <w:tcW w:w="2122" w:type="dxa"/>
            <w:vMerge/>
            <w:shd w:val="clear" w:color="auto" w:fill="E7E6E6" w:themeFill="background2"/>
          </w:tcPr>
          <w:p w14:paraId="2D5DC9E5" w14:textId="77777777" w:rsidR="005D46A5" w:rsidRPr="0026303C" w:rsidRDefault="005D46A5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2171C1B" w14:textId="77777777" w:rsidR="005D46A5" w:rsidRPr="0026303C" w:rsidRDefault="005D46A5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Projektteammitglied</w:t>
            </w:r>
          </w:p>
        </w:tc>
        <w:tc>
          <w:tcPr>
            <w:tcW w:w="2595" w:type="dxa"/>
            <w:shd w:val="clear" w:color="auto" w:fill="FFFFFF" w:themeFill="background1"/>
          </w:tcPr>
          <w:p w14:paraId="4B9DD6FA" w14:textId="70B1E5A9" w:rsidR="005D46A5" w:rsidRPr="00624B2F" w:rsidRDefault="0040641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Luka Grgic</w:t>
            </w:r>
          </w:p>
        </w:tc>
        <w:tc>
          <w:tcPr>
            <w:tcW w:w="2502" w:type="dxa"/>
            <w:shd w:val="clear" w:color="auto" w:fill="FFFFFF" w:themeFill="background1"/>
          </w:tcPr>
          <w:p w14:paraId="014D243F" w14:textId="1A901726" w:rsidR="005D46A5" w:rsidRPr="0026303C" w:rsidRDefault="005412F7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Frontend</w:t>
            </w:r>
          </w:p>
        </w:tc>
      </w:tr>
      <w:tr w:rsidR="005D46A5" w:rsidRPr="0026303C" w14:paraId="364C46A3" w14:textId="77777777" w:rsidTr="004A4FE2">
        <w:tc>
          <w:tcPr>
            <w:tcW w:w="2122" w:type="dxa"/>
            <w:vMerge/>
            <w:shd w:val="clear" w:color="auto" w:fill="E7E6E6" w:themeFill="background2"/>
          </w:tcPr>
          <w:p w14:paraId="0EE86D61" w14:textId="77777777" w:rsidR="005D46A5" w:rsidRPr="0026303C" w:rsidRDefault="005D46A5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05B8CF3D" w14:textId="15386AE9" w:rsidR="005D46A5" w:rsidRPr="0026303C" w:rsidRDefault="000F6B36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</w:t>
            </w:r>
            <w:r w:rsidR="00D25400">
              <w:rPr>
                <w:rFonts w:ascii="Arial" w:hAnsi="Arial" w:cs="Arial"/>
              </w:rPr>
              <w:t>teammitglied</w:t>
            </w:r>
          </w:p>
        </w:tc>
        <w:tc>
          <w:tcPr>
            <w:tcW w:w="2595" w:type="dxa"/>
            <w:shd w:val="clear" w:color="auto" w:fill="FFFFFF" w:themeFill="background1"/>
          </w:tcPr>
          <w:p w14:paraId="1DF2FA57" w14:textId="7865B84A" w:rsidR="005D46A5" w:rsidRPr="0026303C" w:rsidRDefault="0040641F" w:rsidP="00A034C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Mirac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Fidanci</w:t>
            </w:r>
            <w:proofErr w:type="spellEnd"/>
          </w:p>
        </w:tc>
        <w:tc>
          <w:tcPr>
            <w:tcW w:w="2502" w:type="dxa"/>
            <w:shd w:val="clear" w:color="auto" w:fill="FFFFFF" w:themeFill="background1"/>
          </w:tcPr>
          <w:p w14:paraId="0D7AAD05" w14:textId="7C0A1DE9" w:rsidR="005D46A5" w:rsidRPr="0026303C" w:rsidRDefault="005412F7" w:rsidP="00A034C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Fullstack</w:t>
            </w:r>
            <w:proofErr w:type="spellEnd"/>
          </w:p>
        </w:tc>
      </w:tr>
    </w:tbl>
    <w:p w14:paraId="273EA4AF" w14:textId="77777777" w:rsidR="00A42910" w:rsidRPr="0026303C" w:rsidRDefault="00A42910" w:rsidP="002205CC">
      <w:pPr>
        <w:spacing w:after="0"/>
        <w:rPr>
          <w:rFonts w:ascii="Arial" w:hAnsi="Arial" w:cs="Arial"/>
          <w:sz w:val="6"/>
          <w:szCs w:val="6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2409"/>
        <w:gridCol w:w="5097"/>
      </w:tblGrid>
      <w:tr w:rsidR="002205CC" w:rsidRPr="0026303C" w14:paraId="777D171A" w14:textId="77777777" w:rsidTr="004A4FE2">
        <w:trPr>
          <w:tblHeader/>
        </w:trPr>
        <w:tc>
          <w:tcPr>
            <w:tcW w:w="2122" w:type="dxa"/>
            <w:shd w:val="clear" w:color="auto" w:fill="E7E6E6" w:themeFill="background2"/>
          </w:tcPr>
          <w:p w14:paraId="2940980E" w14:textId="77777777"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Unterschriften</w:t>
            </w:r>
          </w:p>
        </w:tc>
        <w:tc>
          <w:tcPr>
            <w:tcW w:w="2409" w:type="dxa"/>
            <w:shd w:val="clear" w:color="auto" w:fill="E7E6E6" w:themeFill="background2"/>
          </w:tcPr>
          <w:p w14:paraId="2E1619B1" w14:textId="77777777"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Ort / Datum</w:t>
            </w:r>
          </w:p>
        </w:tc>
        <w:tc>
          <w:tcPr>
            <w:tcW w:w="5097" w:type="dxa"/>
            <w:shd w:val="clear" w:color="auto" w:fill="E7E6E6" w:themeFill="background2"/>
          </w:tcPr>
          <w:p w14:paraId="20E47584" w14:textId="77777777"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Unterschrift</w:t>
            </w:r>
          </w:p>
        </w:tc>
      </w:tr>
      <w:tr w:rsidR="002205CC" w:rsidRPr="0026303C" w14:paraId="1FE6F9A6" w14:textId="77777777" w:rsidTr="004A4FE2">
        <w:trPr>
          <w:trHeight w:val="510"/>
          <w:tblHeader/>
        </w:trPr>
        <w:tc>
          <w:tcPr>
            <w:tcW w:w="2122" w:type="dxa"/>
            <w:shd w:val="clear" w:color="auto" w:fill="E7E6E6" w:themeFill="background2"/>
          </w:tcPr>
          <w:p w14:paraId="14EC2B99" w14:textId="42FBA507"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Projektleiter</w:t>
            </w:r>
            <w:r w:rsidR="004E5ABC">
              <w:rPr>
                <w:rFonts w:ascii="Arial" w:hAnsi="Arial" w:cs="Arial"/>
              </w:rPr>
              <w:t xml:space="preserve"> (Adrian Schauer)</w:t>
            </w:r>
          </w:p>
        </w:tc>
        <w:tc>
          <w:tcPr>
            <w:tcW w:w="2409" w:type="dxa"/>
            <w:shd w:val="clear" w:color="auto" w:fill="FFFFFF" w:themeFill="background1"/>
          </w:tcPr>
          <w:p w14:paraId="43513678" w14:textId="70500449" w:rsidR="002205CC" w:rsidRPr="0026303C" w:rsidRDefault="00624B2F" w:rsidP="00DD56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Wien,</w:t>
            </w:r>
            <w:r w:rsidR="00324B37">
              <w:rPr>
                <w:rFonts w:ascii="Arial" w:hAnsi="Arial" w:cs="Arial"/>
              </w:rPr>
              <w:t xml:space="preserve"> </w:t>
            </w:r>
            <w:r w:rsidR="00163989">
              <w:rPr>
                <w:rFonts w:ascii="Arial" w:hAnsi="Arial" w:cs="Arial"/>
              </w:rPr>
              <w:t>08.03.2022</w:t>
            </w:r>
          </w:p>
        </w:tc>
        <w:tc>
          <w:tcPr>
            <w:tcW w:w="5097" w:type="dxa"/>
            <w:shd w:val="clear" w:color="auto" w:fill="FFFFFF" w:themeFill="background1"/>
          </w:tcPr>
          <w:p w14:paraId="1DA361AD" w14:textId="77777777" w:rsidR="002205CC" w:rsidRPr="0026303C" w:rsidRDefault="002205CC" w:rsidP="00A034C9">
            <w:pPr>
              <w:rPr>
                <w:rFonts w:ascii="Arial" w:hAnsi="Arial" w:cs="Arial"/>
              </w:rPr>
            </w:pPr>
          </w:p>
        </w:tc>
      </w:tr>
      <w:tr w:rsidR="002205CC" w:rsidRPr="0026303C" w14:paraId="743C45CF" w14:textId="77777777" w:rsidTr="004A4FE2">
        <w:trPr>
          <w:trHeight w:val="510"/>
          <w:tblHeader/>
        </w:trPr>
        <w:tc>
          <w:tcPr>
            <w:tcW w:w="2122" w:type="dxa"/>
            <w:shd w:val="clear" w:color="auto" w:fill="E7E6E6" w:themeFill="background2"/>
          </w:tcPr>
          <w:p w14:paraId="7B0419F0" w14:textId="271B70FA"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Projektteam-</w:t>
            </w:r>
            <w:r w:rsidRPr="0026303C">
              <w:rPr>
                <w:rFonts w:ascii="Arial" w:hAnsi="Arial" w:cs="Arial"/>
              </w:rPr>
              <w:br/>
            </w:r>
            <w:proofErr w:type="spellStart"/>
            <w:r w:rsidRPr="0026303C">
              <w:rPr>
                <w:rFonts w:ascii="Arial" w:hAnsi="Arial" w:cs="Arial"/>
              </w:rPr>
              <w:t>mitglied</w:t>
            </w:r>
            <w:proofErr w:type="spellEnd"/>
            <w:r w:rsidR="004E5ABC">
              <w:rPr>
                <w:rFonts w:ascii="Arial" w:hAnsi="Arial" w:cs="Arial"/>
              </w:rPr>
              <w:t xml:space="preserve"> (Raymond </w:t>
            </w:r>
            <w:proofErr w:type="spellStart"/>
            <w:r w:rsidR="004E5ABC">
              <w:rPr>
                <w:rFonts w:ascii="Arial" w:hAnsi="Arial" w:cs="Arial"/>
              </w:rPr>
              <w:t>Ermler</w:t>
            </w:r>
            <w:proofErr w:type="spellEnd"/>
            <w:r w:rsidR="004E5ABC">
              <w:rPr>
                <w:rFonts w:ascii="Arial" w:hAnsi="Arial" w:cs="Arial"/>
              </w:rPr>
              <w:t>)</w:t>
            </w:r>
          </w:p>
        </w:tc>
        <w:tc>
          <w:tcPr>
            <w:tcW w:w="2409" w:type="dxa"/>
            <w:shd w:val="clear" w:color="auto" w:fill="FFFFFF" w:themeFill="background1"/>
          </w:tcPr>
          <w:p w14:paraId="6763F4B6" w14:textId="7974F77F" w:rsidR="002205CC" w:rsidRPr="0026303C" w:rsidRDefault="00624B2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Wien,</w:t>
            </w:r>
            <w:r w:rsidR="00163989">
              <w:rPr>
                <w:rFonts w:ascii="Arial" w:hAnsi="Arial" w:cs="Arial"/>
              </w:rPr>
              <w:t xml:space="preserve"> </w:t>
            </w:r>
            <w:r w:rsidR="00163989">
              <w:rPr>
                <w:rFonts w:ascii="Arial" w:hAnsi="Arial" w:cs="Arial"/>
              </w:rPr>
              <w:t>08.03.2022</w:t>
            </w:r>
          </w:p>
        </w:tc>
        <w:tc>
          <w:tcPr>
            <w:tcW w:w="5097" w:type="dxa"/>
            <w:shd w:val="clear" w:color="auto" w:fill="FFFFFF" w:themeFill="background1"/>
          </w:tcPr>
          <w:p w14:paraId="00AFD2F2" w14:textId="77777777" w:rsidR="002205CC" w:rsidRPr="0026303C" w:rsidRDefault="002205CC" w:rsidP="00A034C9">
            <w:pPr>
              <w:rPr>
                <w:rFonts w:ascii="Arial" w:hAnsi="Arial" w:cs="Arial"/>
              </w:rPr>
            </w:pPr>
          </w:p>
        </w:tc>
      </w:tr>
      <w:tr w:rsidR="002205CC" w:rsidRPr="0026303C" w14:paraId="4E08AD29" w14:textId="77777777" w:rsidTr="004A4FE2">
        <w:trPr>
          <w:trHeight w:val="510"/>
          <w:tblHeader/>
        </w:trPr>
        <w:tc>
          <w:tcPr>
            <w:tcW w:w="2122" w:type="dxa"/>
            <w:shd w:val="clear" w:color="auto" w:fill="E7E6E6" w:themeFill="background2"/>
          </w:tcPr>
          <w:p w14:paraId="474F035F" w14:textId="4C3D933F"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Projektteam-</w:t>
            </w:r>
            <w:r w:rsidRPr="0026303C">
              <w:rPr>
                <w:rFonts w:ascii="Arial" w:hAnsi="Arial" w:cs="Arial"/>
              </w:rPr>
              <w:br/>
            </w:r>
            <w:proofErr w:type="spellStart"/>
            <w:r w:rsidRPr="0026303C">
              <w:rPr>
                <w:rFonts w:ascii="Arial" w:hAnsi="Arial" w:cs="Arial"/>
              </w:rPr>
              <w:t>mitglied</w:t>
            </w:r>
            <w:proofErr w:type="spellEnd"/>
            <w:r w:rsidR="004E5ABC">
              <w:rPr>
                <w:rFonts w:ascii="Arial" w:hAnsi="Arial" w:cs="Arial"/>
              </w:rPr>
              <w:t xml:space="preserve"> (Fabian Lasser)</w:t>
            </w:r>
          </w:p>
        </w:tc>
        <w:tc>
          <w:tcPr>
            <w:tcW w:w="2409" w:type="dxa"/>
            <w:shd w:val="clear" w:color="auto" w:fill="FFFFFF" w:themeFill="background1"/>
          </w:tcPr>
          <w:p w14:paraId="3D412B8E" w14:textId="3620BDBC" w:rsidR="002205CC" w:rsidRPr="0026303C" w:rsidRDefault="00624B2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Wien,</w:t>
            </w:r>
            <w:r w:rsidR="00163989">
              <w:rPr>
                <w:rFonts w:ascii="Arial" w:hAnsi="Arial" w:cs="Arial"/>
              </w:rPr>
              <w:t xml:space="preserve"> </w:t>
            </w:r>
            <w:r w:rsidR="00163989">
              <w:rPr>
                <w:rFonts w:ascii="Arial" w:hAnsi="Arial" w:cs="Arial"/>
              </w:rPr>
              <w:t>08.03.2022</w:t>
            </w:r>
          </w:p>
        </w:tc>
        <w:tc>
          <w:tcPr>
            <w:tcW w:w="5097" w:type="dxa"/>
            <w:shd w:val="clear" w:color="auto" w:fill="FFFFFF" w:themeFill="background1"/>
          </w:tcPr>
          <w:p w14:paraId="0830AA7A" w14:textId="77777777" w:rsidR="002205CC" w:rsidRPr="0026303C" w:rsidRDefault="002205CC" w:rsidP="00A034C9">
            <w:pPr>
              <w:rPr>
                <w:rFonts w:ascii="Arial" w:hAnsi="Arial" w:cs="Arial"/>
              </w:rPr>
            </w:pPr>
          </w:p>
        </w:tc>
      </w:tr>
      <w:tr w:rsidR="002205CC" w:rsidRPr="0026303C" w14:paraId="59D99254" w14:textId="77777777" w:rsidTr="004A4FE2">
        <w:trPr>
          <w:trHeight w:val="510"/>
          <w:tblHeader/>
        </w:trPr>
        <w:tc>
          <w:tcPr>
            <w:tcW w:w="2122" w:type="dxa"/>
            <w:shd w:val="clear" w:color="auto" w:fill="E7E6E6" w:themeFill="background2"/>
          </w:tcPr>
          <w:p w14:paraId="3DE7E97E" w14:textId="3853DFDC"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Projektteam-</w:t>
            </w:r>
            <w:r w:rsidRPr="0026303C">
              <w:rPr>
                <w:rFonts w:ascii="Arial" w:hAnsi="Arial" w:cs="Arial"/>
              </w:rPr>
              <w:br/>
            </w:r>
            <w:proofErr w:type="spellStart"/>
            <w:r w:rsidRPr="0026303C">
              <w:rPr>
                <w:rFonts w:ascii="Arial" w:hAnsi="Arial" w:cs="Arial"/>
              </w:rPr>
              <w:t>mitglied</w:t>
            </w:r>
            <w:proofErr w:type="spellEnd"/>
            <w:r w:rsidR="004E5ABC">
              <w:rPr>
                <w:rFonts w:ascii="Arial" w:hAnsi="Arial" w:cs="Arial"/>
              </w:rPr>
              <w:t xml:space="preserve"> (Luka Grgic)</w:t>
            </w:r>
          </w:p>
        </w:tc>
        <w:tc>
          <w:tcPr>
            <w:tcW w:w="2409" w:type="dxa"/>
            <w:shd w:val="clear" w:color="auto" w:fill="FFFFFF" w:themeFill="background1"/>
          </w:tcPr>
          <w:p w14:paraId="04F55A53" w14:textId="3BEFDC59" w:rsidR="002205CC" w:rsidRPr="0026303C" w:rsidRDefault="00624B2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Wien,</w:t>
            </w:r>
            <w:r w:rsidR="00163989">
              <w:rPr>
                <w:rFonts w:ascii="Arial" w:hAnsi="Arial" w:cs="Arial"/>
              </w:rPr>
              <w:t xml:space="preserve"> </w:t>
            </w:r>
            <w:r w:rsidR="00163989">
              <w:rPr>
                <w:rFonts w:ascii="Arial" w:hAnsi="Arial" w:cs="Arial"/>
              </w:rPr>
              <w:t>08.03.2022</w:t>
            </w:r>
          </w:p>
        </w:tc>
        <w:tc>
          <w:tcPr>
            <w:tcW w:w="5097" w:type="dxa"/>
            <w:shd w:val="clear" w:color="auto" w:fill="FFFFFF" w:themeFill="background1"/>
          </w:tcPr>
          <w:p w14:paraId="5396C392" w14:textId="2A8359CD" w:rsidR="002205CC" w:rsidRPr="0026303C" w:rsidRDefault="002205CC" w:rsidP="00A034C9">
            <w:pPr>
              <w:rPr>
                <w:rFonts w:ascii="Arial" w:hAnsi="Arial" w:cs="Arial"/>
              </w:rPr>
            </w:pPr>
          </w:p>
        </w:tc>
      </w:tr>
      <w:tr w:rsidR="00D004B2" w:rsidRPr="0026303C" w14:paraId="3DC99D34" w14:textId="77777777" w:rsidTr="004A4FE2">
        <w:trPr>
          <w:trHeight w:val="510"/>
          <w:tblHeader/>
        </w:trPr>
        <w:tc>
          <w:tcPr>
            <w:tcW w:w="2122" w:type="dxa"/>
            <w:shd w:val="clear" w:color="auto" w:fill="E7E6E6" w:themeFill="background2"/>
          </w:tcPr>
          <w:p w14:paraId="46BC7DBB" w14:textId="428594F3" w:rsidR="00D004B2" w:rsidRPr="0026303C" w:rsidRDefault="00D004B2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Projektteam-</w:t>
            </w:r>
            <w:r w:rsidRPr="0026303C">
              <w:rPr>
                <w:rFonts w:ascii="Arial" w:hAnsi="Arial" w:cs="Arial"/>
              </w:rPr>
              <w:br/>
            </w:r>
            <w:proofErr w:type="spellStart"/>
            <w:r w:rsidRPr="0026303C">
              <w:rPr>
                <w:rFonts w:ascii="Arial" w:hAnsi="Arial" w:cs="Arial"/>
              </w:rPr>
              <w:t>mitglied</w:t>
            </w:r>
            <w:proofErr w:type="spellEnd"/>
            <w:r w:rsidR="004E5ABC">
              <w:rPr>
                <w:rFonts w:ascii="Arial" w:hAnsi="Arial" w:cs="Arial"/>
              </w:rPr>
              <w:t xml:space="preserve"> (</w:t>
            </w:r>
            <w:proofErr w:type="spellStart"/>
            <w:r w:rsidR="004E5ABC">
              <w:rPr>
                <w:rFonts w:ascii="Arial" w:hAnsi="Arial" w:cs="Arial"/>
              </w:rPr>
              <w:t>Mirac</w:t>
            </w:r>
            <w:proofErr w:type="spellEnd"/>
            <w:r w:rsidR="004E5ABC">
              <w:rPr>
                <w:rFonts w:ascii="Arial" w:hAnsi="Arial" w:cs="Arial"/>
              </w:rPr>
              <w:t xml:space="preserve"> </w:t>
            </w:r>
            <w:proofErr w:type="spellStart"/>
            <w:r w:rsidR="004E5ABC">
              <w:rPr>
                <w:rFonts w:ascii="Arial" w:hAnsi="Arial" w:cs="Arial"/>
              </w:rPr>
              <w:t>Fidanci</w:t>
            </w:r>
            <w:proofErr w:type="spellEnd"/>
            <w:r w:rsidR="004E5ABC">
              <w:rPr>
                <w:rFonts w:ascii="Arial" w:hAnsi="Arial" w:cs="Arial"/>
              </w:rPr>
              <w:t>)</w:t>
            </w:r>
          </w:p>
        </w:tc>
        <w:tc>
          <w:tcPr>
            <w:tcW w:w="2409" w:type="dxa"/>
            <w:shd w:val="clear" w:color="auto" w:fill="FFFFFF" w:themeFill="background1"/>
          </w:tcPr>
          <w:p w14:paraId="48303E95" w14:textId="2FB1C75A" w:rsidR="00D004B2" w:rsidRDefault="00D004B2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Wien, 08.03.2022</w:t>
            </w:r>
          </w:p>
        </w:tc>
        <w:tc>
          <w:tcPr>
            <w:tcW w:w="5097" w:type="dxa"/>
            <w:shd w:val="clear" w:color="auto" w:fill="FFFFFF" w:themeFill="background1"/>
          </w:tcPr>
          <w:p w14:paraId="7DDDB730" w14:textId="77777777" w:rsidR="00D004B2" w:rsidRPr="0026303C" w:rsidRDefault="00D004B2" w:rsidP="00A034C9">
            <w:pPr>
              <w:rPr>
                <w:rFonts w:ascii="Arial" w:hAnsi="Arial" w:cs="Arial"/>
              </w:rPr>
            </w:pPr>
          </w:p>
        </w:tc>
      </w:tr>
      <w:tr w:rsidR="002205CC" w:rsidRPr="0026303C" w14:paraId="710AFA9A" w14:textId="77777777" w:rsidTr="004A4FE2">
        <w:trPr>
          <w:trHeight w:val="510"/>
          <w:tblHeader/>
        </w:trPr>
        <w:tc>
          <w:tcPr>
            <w:tcW w:w="2122" w:type="dxa"/>
            <w:shd w:val="clear" w:color="auto" w:fill="E7E6E6" w:themeFill="background2"/>
          </w:tcPr>
          <w:p w14:paraId="0ACF75A3" w14:textId="09A363F1"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Projektauftrag-</w:t>
            </w:r>
            <w:r w:rsidRPr="0026303C">
              <w:rPr>
                <w:rFonts w:ascii="Arial" w:hAnsi="Arial" w:cs="Arial"/>
              </w:rPr>
              <w:br/>
            </w:r>
            <w:proofErr w:type="spellStart"/>
            <w:r w:rsidRPr="0026303C">
              <w:rPr>
                <w:rFonts w:ascii="Arial" w:hAnsi="Arial" w:cs="Arial"/>
              </w:rPr>
              <w:t>geber</w:t>
            </w:r>
            <w:proofErr w:type="spellEnd"/>
            <w:r w:rsidR="004E5ABC">
              <w:rPr>
                <w:rFonts w:ascii="Arial" w:hAnsi="Arial" w:cs="Arial"/>
              </w:rPr>
              <w:t xml:space="preserve"> (Robert Kofler)</w:t>
            </w:r>
          </w:p>
        </w:tc>
        <w:tc>
          <w:tcPr>
            <w:tcW w:w="2409" w:type="dxa"/>
            <w:shd w:val="clear" w:color="auto" w:fill="FFFFFF" w:themeFill="background1"/>
          </w:tcPr>
          <w:p w14:paraId="53E0AEE1" w14:textId="1DDB8827" w:rsidR="002205CC" w:rsidRPr="0026303C" w:rsidRDefault="00624B2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Wien,</w:t>
            </w:r>
            <w:r w:rsidR="00163989">
              <w:rPr>
                <w:rFonts w:ascii="Arial" w:hAnsi="Arial" w:cs="Arial"/>
              </w:rPr>
              <w:t xml:space="preserve"> </w:t>
            </w:r>
            <w:r w:rsidR="00163989">
              <w:rPr>
                <w:rFonts w:ascii="Arial" w:hAnsi="Arial" w:cs="Arial"/>
              </w:rPr>
              <w:t>08.03.2022</w:t>
            </w:r>
          </w:p>
        </w:tc>
        <w:tc>
          <w:tcPr>
            <w:tcW w:w="5097" w:type="dxa"/>
            <w:shd w:val="clear" w:color="auto" w:fill="FFFFFF" w:themeFill="background1"/>
          </w:tcPr>
          <w:p w14:paraId="6DA1BE35" w14:textId="77777777" w:rsidR="002205CC" w:rsidRPr="0026303C" w:rsidRDefault="002205CC" w:rsidP="00A034C9">
            <w:pPr>
              <w:rPr>
                <w:rFonts w:ascii="Arial" w:hAnsi="Arial" w:cs="Arial"/>
              </w:rPr>
            </w:pPr>
          </w:p>
        </w:tc>
      </w:tr>
      <w:tr w:rsidR="002205CC" w:rsidRPr="0026303C" w14:paraId="7CEE77CE" w14:textId="77777777" w:rsidTr="004A4FE2">
        <w:trPr>
          <w:trHeight w:val="510"/>
          <w:tblHeader/>
        </w:trPr>
        <w:tc>
          <w:tcPr>
            <w:tcW w:w="2122" w:type="dxa"/>
            <w:shd w:val="clear" w:color="auto" w:fill="E7E6E6" w:themeFill="background2"/>
          </w:tcPr>
          <w:p w14:paraId="4D3CCFD2" w14:textId="56972ACE"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Betreuender Lehrer</w:t>
            </w:r>
            <w:r w:rsidR="00B70D5F">
              <w:rPr>
                <w:rFonts w:ascii="Arial" w:hAnsi="Arial" w:cs="Arial"/>
              </w:rPr>
              <w:t xml:space="preserve"> (Peter </w:t>
            </w:r>
            <w:proofErr w:type="spellStart"/>
            <w:r w:rsidR="00B70D5F">
              <w:rPr>
                <w:rFonts w:ascii="Arial" w:hAnsi="Arial" w:cs="Arial"/>
              </w:rPr>
              <w:t>Bierbamer</w:t>
            </w:r>
            <w:proofErr w:type="spellEnd"/>
            <w:r w:rsidR="00B70D5F">
              <w:rPr>
                <w:rFonts w:ascii="Arial" w:hAnsi="Arial" w:cs="Arial"/>
              </w:rPr>
              <w:t>)</w:t>
            </w:r>
          </w:p>
        </w:tc>
        <w:tc>
          <w:tcPr>
            <w:tcW w:w="2409" w:type="dxa"/>
            <w:shd w:val="clear" w:color="auto" w:fill="FFFFFF" w:themeFill="background1"/>
          </w:tcPr>
          <w:p w14:paraId="30FD7818" w14:textId="304F3B56" w:rsidR="002205CC" w:rsidRPr="0026303C" w:rsidRDefault="00624B2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Wien,</w:t>
            </w:r>
            <w:r w:rsidR="00163989">
              <w:rPr>
                <w:rFonts w:ascii="Arial" w:hAnsi="Arial" w:cs="Arial"/>
              </w:rPr>
              <w:t xml:space="preserve"> </w:t>
            </w:r>
            <w:r w:rsidR="00163989">
              <w:rPr>
                <w:rFonts w:ascii="Arial" w:hAnsi="Arial" w:cs="Arial"/>
              </w:rPr>
              <w:t>08.03.2022</w:t>
            </w:r>
          </w:p>
        </w:tc>
        <w:tc>
          <w:tcPr>
            <w:tcW w:w="5097" w:type="dxa"/>
            <w:shd w:val="clear" w:color="auto" w:fill="FFFFFF" w:themeFill="background1"/>
          </w:tcPr>
          <w:p w14:paraId="06F4EB2B" w14:textId="77777777" w:rsidR="002205CC" w:rsidRPr="0026303C" w:rsidRDefault="002205CC" w:rsidP="00A034C9">
            <w:pPr>
              <w:rPr>
                <w:rFonts w:ascii="Arial" w:hAnsi="Arial" w:cs="Arial"/>
              </w:rPr>
            </w:pPr>
          </w:p>
        </w:tc>
      </w:tr>
    </w:tbl>
    <w:p w14:paraId="637719F6" w14:textId="77777777" w:rsidR="002205CC" w:rsidRPr="0026303C" w:rsidRDefault="002205CC" w:rsidP="002205CC">
      <w:pPr>
        <w:spacing w:after="0"/>
        <w:rPr>
          <w:rFonts w:ascii="Arial" w:hAnsi="Arial" w:cs="Arial"/>
          <w:sz w:val="6"/>
          <w:szCs w:val="6"/>
        </w:rPr>
      </w:pPr>
    </w:p>
    <w:sectPr w:rsidR="002205CC" w:rsidRPr="0026303C" w:rsidSect="00AB2F64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134" w:bottom="1134" w:left="1134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35542" w14:textId="77777777" w:rsidR="00C966D0" w:rsidRDefault="00C966D0" w:rsidP="000D0F40">
      <w:pPr>
        <w:spacing w:after="0"/>
      </w:pPr>
      <w:r>
        <w:separator/>
      </w:r>
    </w:p>
    <w:p w14:paraId="655AC51A" w14:textId="77777777" w:rsidR="00C966D0" w:rsidRDefault="00C966D0"/>
  </w:endnote>
  <w:endnote w:type="continuationSeparator" w:id="0">
    <w:p w14:paraId="02BDA9D9" w14:textId="77777777" w:rsidR="00C966D0" w:rsidRDefault="00C966D0" w:rsidP="000D0F40">
      <w:pPr>
        <w:spacing w:after="0"/>
      </w:pPr>
      <w:r>
        <w:continuationSeparator/>
      </w:r>
    </w:p>
    <w:p w14:paraId="41298914" w14:textId="77777777" w:rsidR="00C966D0" w:rsidRDefault="00C966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4D0E3" w14:textId="77777777" w:rsidR="00391C62" w:rsidRDefault="00391C62">
    <w:pPr>
      <w:pStyle w:val="Fuzeile"/>
    </w:pPr>
  </w:p>
  <w:p w14:paraId="565E5F9E" w14:textId="77777777" w:rsidR="00425DC7" w:rsidRDefault="00425DC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AB8C" w14:textId="77777777" w:rsidR="007B4928" w:rsidRPr="0026303C" w:rsidRDefault="00A732AC" w:rsidP="00A94425">
    <w:pPr>
      <w:pStyle w:val="Fuzeile"/>
      <w:tabs>
        <w:tab w:val="clear" w:pos="4536"/>
        <w:tab w:val="clear" w:pos="9072"/>
        <w:tab w:val="center" w:pos="4820"/>
        <w:tab w:val="right" w:pos="9639"/>
      </w:tabs>
      <w:ind w:right="-567"/>
      <w:rPr>
        <w:rFonts w:ascii="Arial" w:hAnsi="Arial" w:cs="Arial"/>
      </w:rPr>
    </w:pPr>
    <w:r w:rsidRPr="0026303C">
      <w:rPr>
        <w:rFonts w:ascii="Arial" w:hAnsi="Arial" w:cs="Arial"/>
      </w:rPr>
      <w:t xml:space="preserve">Projektantrag </w:t>
    </w:r>
    <w:r w:rsidRPr="0026303C">
      <w:rPr>
        <w:rFonts w:ascii="Arial" w:hAnsi="Arial" w:cs="Arial"/>
        <w:i/>
      </w:rPr>
      <w:t>Projekttitel</w:t>
    </w:r>
    <w:r w:rsidR="00391C62" w:rsidRPr="0026303C">
      <w:rPr>
        <w:rFonts w:ascii="Arial" w:hAnsi="Arial" w:cs="Arial"/>
        <w:color w:val="E20039"/>
      </w:rPr>
      <w:tab/>
    </w:r>
    <w:r w:rsidR="00391C62" w:rsidRPr="0026303C">
      <w:rPr>
        <w:rFonts w:ascii="Arial" w:hAnsi="Arial" w:cs="Arial"/>
        <w:bCs/>
      </w:rPr>
      <w:fldChar w:fldCharType="begin"/>
    </w:r>
    <w:r w:rsidR="00391C62" w:rsidRPr="0026303C">
      <w:rPr>
        <w:rFonts w:ascii="Arial" w:hAnsi="Arial" w:cs="Arial"/>
        <w:bCs/>
      </w:rPr>
      <w:instrText>PAGE  \* Arabic  \* MERGEFORMAT</w:instrText>
    </w:r>
    <w:r w:rsidR="00391C62" w:rsidRPr="0026303C">
      <w:rPr>
        <w:rFonts w:ascii="Arial" w:hAnsi="Arial" w:cs="Arial"/>
        <w:bCs/>
      </w:rPr>
      <w:fldChar w:fldCharType="separate"/>
    </w:r>
    <w:r w:rsidR="00840FFE" w:rsidRPr="00840FFE">
      <w:rPr>
        <w:rFonts w:ascii="Arial" w:hAnsi="Arial" w:cs="Arial"/>
        <w:bCs/>
        <w:noProof/>
        <w:lang w:val="de-DE"/>
      </w:rPr>
      <w:t>3</w:t>
    </w:r>
    <w:r w:rsidR="00391C62" w:rsidRPr="0026303C">
      <w:rPr>
        <w:rFonts w:ascii="Arial" w:hAnsi="Arial" w:cs="Arial"/>
        <w:bCs/>
      </w:rPr>
      <w:fldChar w:fldCharType="end"/>
    </w:r>
    <w:r w:rsidR="000E4D2A" w:rsidRPr="0026303C">
      <w:rPr>
        <w:rFonts w:ascii="Arial" w:hAnsi="Arial" w:cs="Arial"/>
        <w:lang w:val="de-DE"/>
      </w:rPr>
      <w:t>/</w:t>
    </w:r>
    <w:r w:rsidR="00391C62" w:rsidRPr="0026303C">
      <w:rPr>
        <w:rFonts w:ascii="Arial" w:hAnsi="Arial" w:cs="Arial"/>
        <w:bCs/>
      </w:rPr>
      <w:fldChar w:fldCharType="begin"/>
    </w:r>
    <w:r w:rsidR="00391C62" w:rsidRPr="0026303C">
      <w:rPr>
        <w:rFonts w:ascii="Arial" w:hAnsi="Arial" w:cs="Arial"/>
        <w:bCs/>
      </w:rPr>
      <w:instrText>NUMPAGES  \* Arabic  \* MERGEFORMAT</w:instrText>
    </w:r>
    <w:r w:rsidR="00391C62" w:rsidRPr="0026303C">
      <w:rPr>
        <w:rFonts w:ascii="Arial" w:hAnsi="Arial" w:cs="Arial"/>
        <w:bCs/>
      </w:rPr>
      <w:fldChar w:fldCharType="separate"/>
    </w:r>
    <w:r w:rsidR="00840FFE" w:rsidRPr="00840FFE">
      <w:rPr>
        <w:rFonts w:ascii="Arial" w:hAnsi="Arial" w:cs="Arial"/>
        <w:bCs/>
        <w:noProof/>
        <w:lang w:val="de-DE"/>
      </w:rPr>
      <w:t>3</w:t>
    </w:r>
    <w:r w:rsidR="00391C62" w:rsidRPr="0026303C">
      <w:rPr>
        <w:rFonts w:ascii="Arial" w:hAnsi="Arial" w:cs="Arial"/>
        <w:bCs/>
      </w:rPr>
      <w:fldChar w:fldCharType="end"/>
    </w:r>
    <w:r w:rsidR="008A4B3E" w:rsidRPr="0026303C">
      <w:rPr>
        <w:rFonts w:ascii="Arial" w:hAnsi="Arial" w:cs="Arial"/>
        <w:bCs/>
      </w:rPr>
      <w:tab/>
    </w:r>
    <w:r w:rsidR="00D12D2C">
      <w:rPr>
        <w:rFonts w:ascii="Arial" w:hAnsi="Arial" w:cs="Arial"/>
        <w:bCs/>
      </w:rPr>
      <w:t xml:space="preserve">PDF erstellt / </w:t>
    </w:r>
    <w:r w:rsidR="008A4B3E" w:rsidRPr="0026303C">
      <w:rPr>
        <w:rFonts w:ascii="Arial" w:hAnsi="Arial" w:cs="Arial"/>
        <w:bCs/>
      </w:rPr>
      <w:t xml:space="preserve">gedruckt am: </w:t>
    </w:r>
    <w:r w:rsidR="008A4B3E" w:rsidRPr="0026303C">
      <w:rPr>
        <w:rFonts w:ascii="Arial" w:hAnsi="Arial" w:cs="Arial"/>
      </w:rPr>
      <w:fldChar w:fldCharType="begin"/>
    </w:r>
    <w:r w:rsidR="008A4B3E" w:rsidRPr="0026303C">
      <w:rPr>
        <w:rFonts w:ascii="Arial" w:hAnsi="Arial" w:cs="Arial"/>
      </w:rPr>
      <w:instrText xml:space="preserve"> TIME \@ "dd.MM.yyyy" </w:instrText>
    </w:r>
    <w:r w:rsidR="008A4B3E" w:rsidRPr="0026303C">
      <w:rPr>
        <w:rFonts w:ascii="Arial" w:hAnsi="Arial" w:cs="Arial"/>
      </w:rPr>
      <w:fldChar w:fldCharType="separate"/>
    </w:r>
    <w:r w:rsidR="00DE4E91">
      <w:rPr>
        <w:rFonts w:ascii="Arial" w:hAnsi="Arial" w:cs="Arial"/>
        <w:noProof/>
      </w:rPr>
      <w:t>07.03.2022</w:t>
    </w:r>
    <w:r w:rsidR="008A4B3E" w:rsidRPr="0026303C">
      <w:rPr>
        <w:rFonts w:ascii="Arial" w:hAnsi="Arial" w:cs="Arial"/>
      </w:rPr>
      <w:fldChar w:fldCharType="end"/>
    </w:r>
  </w:p>
  <w:p w14:paraId="580EEB75" w14:textId="77777777" w:rsidR="000D0F40" w:rsidRPr="0026303C" w:rsidRDefault="00A732AC" w:rsidP="00A732AC">
    <w:pPr>
      <w:pStyle w:val="Fuzeile"/>
      <w:tabs>
        <w:tab w:val="clear" w:pos="9072"/>
        <w:tab w:val="right" w:pos="10205"/>
      </w:tabs>
      <w:ind w:right="-567"/>
      <w:rPr>
        <w:rFonts w:ascii="Arial" w:hAnsi="Arial" w:cs="Arial"/>
        <w:sz w:val="18"/>
        <w:szCs w:val="18"/>
      </w:rPr>
    </w:pPr>
    <w:r w:rsidRPr="0026303C">
      <w:rPr>
        <w:rFonts w:ascii="Arial" w:hAnsi="Arial" w:cs="Arial"/>
        <w:sz w:val="18"/>
        <w:szCs w:val="18"/>
      </w:rPr>
      <w:t xml:space="preserve">Formularversion: </w:t>
    </w:r>
    <w:r w:rsidR="00FD1F4F">
      <w:rPr>
        <w:rFonts w:ascii="Arial" w:hAnsi="Arial" w:cs="Arial"/>
        <w:sz w:val="18"/>
        <w:szCs w:val="18"/>
      </w:rPr>
      <w:t>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B53DE" w14:textId="77777777" w:rsidR="00C966D0" w:rsidRDefault="00C966D0" w:rsidP="000D0F40">
      <w:pPr>
        <w:spacing w:after="0"/>
      </w:pPr>
      <w:r>
        <w:separator/>
      </w:r>
    </w:p>
    <w:p w14:paraId="2E4D5560" w14:textId="77777777" w:rsidR="00C966D0" w:rsidRDefault="00C966D0"/>
  </w:footnote>
  <w:footnote w:type="continuationSeparator" w:id="0">
    <w:p w14:paraId="5862F5B5" w14:textId="77777777" w:rsidR="00C966D0" w:rsidRDefault="00C966D0" w:rsidP="000D0F40">
      <w:pPr>
        <w:spacing w:after="0"/>
      </w:pPr>
      <w:r>
        <w:continuationSeparator/>
      </w:r>
    </w:p>
    <w:p w14:paraId="677913EB" w14:textId="77777777" w:rsidR="00C966D0" w:rsidRDefault="00C966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36A7" w14:textId="77777777" w:rsidR="00391C62" w:rsidRDefault="00391C62">
    <w:pPr>
      <w:pStyle w:val="Kopfzeile"/>
    </w:pPr>
  </w:p>
  <w:p w14:paraId="28D385A0" w14:textId="77777777" w:rsidR="00425DC7" w:rsidRDefault="00425D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268E" w14:textId="77777777" w:rsidR="000D0F40" w:rsidRPr="000D0F40" w:rsidRDefault="00D8698D" w:rsidP="000D0F40">
    <w:pPr>
      <w:pStyle w:val="Kopfzeile"/>
      <w:tabs>
        <w:tab w:val="clear" w:pos="9072"/>
      </w:tabs>
      <w:ind w:right="-567"/>
      <w:jc w:val="right"/>
      <w:rPr>
        <w:sz w:val="32"/>
      </w:rPr>
    </w:pPr>
    <w:r>
      <w:rPr>
        <w:noProof/>
        <w:color w:val="FF0000"/>
        <w:sz w:val="32"/>
      </w:rPr>
      <w:drawing>
        <wp:inline distT="0" distB="0" distL="0" distR="0" wp14:anchorId="129A5FCC" wp14:editId="4759BE65">
          <wp:extent cx="2362200" cy="609600"/>
          <wp:effectExtent l="0" t="0" r="0" b="0"/>
          <wp:docPr id="2" name="Grafik 2" descr="spengergass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pengergasse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4850" r="4247" b="5980"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5EE7"/>
    <w:multiLevelType w:val="hybridMultilevel"/>
    <w:tmpl w:val="38CA2D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5D6F"/>
    <w:multiLevelType w:val="hybridMultilevel"/>
    <w:tmpl w:val="4EF22484"/>
    <w:lvl w:ilvl="0" w:tplc="468614A6">
      <w:start w:val="1"/>
      <w:numFmt w:val="bullet"/>
      <w:lvlText w:val=""/>
      <w:lvlJc w:val="left"/>
      <w:pPr>
        <w:ind w:left="74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24074EDE"/>
    <w:multiLevelType w:val="hybridMultilevel"/>
    <w:tmpl w:val="D37245DA"/>
    <w:lvl w:ilvl="0" w:tplc="4686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10C23"/>
    <w:multiLevelType w:val="hybridMultilevel"/>
    <w:tmpl w:val="B44A1134"/>
    <w:lvl w:ilvl="0" w:tplc="A5BCB6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aps w:val="0"/>
        <w:strike w:val="0"/>
        <w:dstrike w:val="0"/>
        <w:vanish w:val="0"/>
        <w:color w:val="E20039"/>
        <w:u w:val="none" w:color="FF0000"/>
        <w:vertAlign w:val="baseline"/>
      </w:rPr>
    </w:lvl>
    <w:lvl w:ilvl="1" w:tplc="773235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7068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D4A1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B4F4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1EBA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6A48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48B5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141F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41B3E1B"/>
    <w:multiLevelType w:val="hybridMultilevel"/>
    <w:tmpl w:val="B3320952"/>
    <w:lvl w:ilvl="0" w:tplc="4686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276B"/>
    <w:multiLevelType w:val="hybridMultilevel"/>
    <w:tmpl w:val="BD82DDC4"/>
    <w:lvl w:ilvl="0" w:tplc="4686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61960"/>
    <w:multiLevelType w:val="hybridMultilevel"/>
    <w:tmpl w:val="8CB68506"/>
    <w:lvl w:ilvl="0" w:tplc="0B7007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aps w:val="0"/>
        <w:strike w:val="0"/>
        <w:dstrike w:val="0"/>
        <w:vanish w:val="0"/>
        <w:u w:color="FF0000"/>
        <w:vertAlign w:val="baseline"/>
      </w:rPr>
    </w:lvl>
    <w:lvl w:ilvl="1" w:tplc="773235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7068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D4A1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B4F4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1EBA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6A48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48B5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141F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E8340E2"/>
    <w:multiLevelType w:val="hybridMultilevel"/>
    <w:tmpl w:val="B68A4500"/>
    <w:lvl w:ilvl="0" w:tplc="4686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00AAA"/>
    <w:multiLevelType w:val="hybridMultilevel"/>
    <w:tmpl w:val="F08E2C64"/>
    <w:lvl w:ilvl="0" w:tplc="596A9072">
      <w:start w:val="1"/>
      <w:numFmt w:val="bullet"/>
      <w:pStyle w:val="Listenabsatz"/>
      <w:lvlText w:val=""/>
      <w:lvlJc w:val="left"/>
      <w:pPr>
        <w:ind w:left="720" w:hanging="360"/>
      </w:pPr>
      <w:rPr>
        <w:rFonts w:ascii="Wingdings 3" w:hAnsi="Wingdings 3" w:hint="default"/>
        <w:caps w:val="0"/>
        <w:strike w:val="0"/>
        <w:dstrike w:val="0"/>
        <w:vanish w:val="0"/>
        <w:color w:val="E20039"/>
        <w:u w:val="none" w:color="FF0000"/>
        <w:vertAlign w:val="baseline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0312C"/>
    <w:multiLevelType w:val="multilevel"/>
    <w:tmpl w:val="ED825E2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E20039"/>
        <w:u w:val="none" w:color="FF000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067789"/>
    <w:multiLevelType w:val="hybridMultilevel"/>
    <w:tmpl w:val="093CC6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43640"/>
    <w:multiLevelType w:val="hybridMultilevel"/>
    <w:tmpl w:val="3CF84582"/>
    <w:lvl w:ilvl="0" w:tplc="FB1AA9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trike w:val="0"/>
        <w:dstrike w:val="0"/>
        <w:vanish w:val="0"/>
        <w:color w:val="E20039"/>
        <w:u w:val="none" w:color="FF0000"/>
        <w:vertAlign w:val="baseline"/>
      </w:rPr>
    </w:lvl>
    <w:lvl w:ilvl="1" w:tplc="773235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7068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D4A1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B4F4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1EBA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6A48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48B5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141F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42F30BF"/>
    <w:multiLevelType w:val="hybridMultilevel"/>
    <w:tmpl w:val="8548BF10"/>
    <w:lvl w:ilvl="0" w:tplc="4686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D5C98"/>
    <w:multiLevelType w:val="hybridMultilevel"/>
    <w:tmpl w:val="03DC80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66761"/>
    <w:multiLevelType w:val="hybridMultilevel"/>
    <w:tmpl w:val="82928B22"/>
    <w:lvl w:ilvl="0" w:tplc="7BCCDC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aps w:val="0"/>
        <w:strike w:val="0"/>
        <w:dstrike w:val="0"/>
        <w:vanish w:val="0"/>
        <w:color w:val="FF0000"/>
        <w:u w:val="none" w:color="FF0000"/>
        <w:vertAlign w:val="baseline"/>
      </w:rPr>
    </w:lvl>
    <w:lvl w:ilvl="1" w:tplc="773235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7068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D4A1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B4F4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1EBA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6A48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48B5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141F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3"/>
  </w:num>
  <w:num w:numId="5">
    <w:abstractNumId w:val="8"/>
  </w:num>
  <w:num w:numId="6">
    <w:abstractNumId w:val="11"/>
  </w:num>
  <w:num w:numId="7">
    <w:abstractNumId w:val="13"/>
  </w:num>
  <w:num w:numId="8">
    <w:abstractNumId w:val="0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  <w:num w:numId="13">
    <w:abstractNumId w:val="5"/>
  </w:num>
  <w:num w:numId="14">
    <w:abstractNumId w:val="2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6D"/>
    <w:rsid w:val="000131F1"/>
    <w:rsid w:val="00013CC1"/>
    <w:rsid w:val="00021494"/>
    <w:rsid w:val="00024172"/>
    <w:rsid w:val="00041984"/>
    <w:rsid w:val="00050C53"/>
    <w:rsid w:val="00050CD0"/>
    <w:rsid w:val="00053A92"/>
    <w:rsid w:val="00066A6D"/>
    <w:rsid w:val="00072A08"/>
    <w:rsid w:val="00082E96"/>
    <w:rsid w:val="00083798"/>
    <w:rsid w:val="0009333D"/>
    <w:rsid w:val="000A247D"/>
    <w:rsid w:val="000B0E0B"/>
    <w:rsid w:val="000C01E2"/>
    <w:rsid w:val="000D0F40"/>
    <w:rsid w:val="000E4D2A"/>
    <w:rsid w:val="000F593C"/>
    <w:rsid w:val="000F6B36"/>
    <w:rsid w:val="001075E2"/>
    <w:rsid w:val="001130EF"/>
    <w:rsid w:val="0011544D"/>
    <w:rsid w:val="001313FA"/>
    <w:rsid w:val="00147772"/>
    <w:rsid w:val="00163989"/>
    <w:rsid w:val="00173056"/>
    <w:rsid w:val="00177B16"/>
    <w:rsid w:val="00194225"/>
    <w:rsid w:val="00194DA9"/>
    <w:rsid w:val="00197A5D"/>
    <w:rsid w:val="001B0527"/>
    <w:rsid w:val="001B0C2F"/>
    <w:rsid w:val="001D0D29"/>
    <w:rsid w:val="001D69A2"/>
    <w:rsid w:val="001E4E75"/>
    <w:rsid w:val="0022056F"/>
    <w:rsid w:val="002205CC"/>
    <w:rsid w:val="00227261"/>
    <w:rsid w:val="002353A1"/>
    <w:rsid w:val="002358D9"/>
    <w:rsid w:val="00237471"/>
    <w:rsid w:val="0026303C"/>
    <w:rsid w:val="002655CE"/>
    <w:rsid w:val="00283198"/>
    <w:rsid w:val="00283F31"/>
    <w:rsid w:val="00294B18"/>
    <w:rsid w:val="002B21D8"/>
    <w:rsid w:val="002B32FC"/>
    <w:rsid w:val="002B4BB8"/>
    <w:rsid w:val="002C19E0"/>
    <w:rsid w:val="002C5BA3"/>
    <w:rsid w:val="002E1C6F"/>
    <w:rsid w:val="00306E2C"/>
    <w:rsid w:val="00324B37"/>
    <w:rsid w:val="00332BE5"/>
    <w:rsid w:val="00350862"/>
    <w:rsid w:val="0037255E"/>
    <w:rsid w:val="00390C03"/>
    <w:rsid w:val="00391C62"/>
    <w:rsid w:val="00392E55"/>
    <w:rsid w:val="00394657"/>
    <w:rsid w:val="00397A61"/>
    <w:rsid w:val="003B74B5"/>
    <w:rsid w:val="003E5027"/>
    <w:rsid w:val="003F403F"/>
    <w:rsid w:val="0040641F"/>
    <w:rsid w:val="00413726"/>
    <w:rsid w:val="00425DC7"/>
    <w:rsid w:val="0044336C"/>
    <w:rsid w:val="00443DC2"/>
    <w:rsid w:val="00444E17"/>
    <w:rsid w:val="004665B5"/>
    <w:rsid w:val="004809B1"/>
    <w:rsid w:val="00480A80"/>
    <w:rsid w:val="004A1A8B"/>
    <w:rsid w:val="004A4FE2"/>
    <w:rsid w:val="004D3704"/>
    <w:rsid w:val="004D7C47"/>
    <w:rsid w:val="004E214F"/>
    <w:rsid w:val="004E5ABC"/>
    <w:rsid w:val="004E7524"/>
    <w:rsid w:val="00500E7D"/>
    <w:rsid w:val="005213CE"/>
    <w:rsid w:val="00526CFB"/>
    <w:rsid w:val="005412F7"/>
    <w:rsid w:val="00577073"/>
    <w:rsid w:val="00582DFF"/>
    <w:rsid w:val="005906F2"/>
    <w:rsid w:val="005945BC"/>
    <w:rsid w:val="005A1C57"/>
    <w:rsid w:val="005A4E28"/>
    <w:rsid w:val="005B080B"/>
    <w:rsid w:val="005C1EAA"/>
    <w:rsid w:val="005C5F35"/>
    <w:rsid w:val="005D1202"/>
    <w:rsid w:val="005D4447"/>
    <w:rsid w:val="005D46A5"/>
    <w:rsid w:val="005E6246"/>
    <w:rsid w:val="005F62F4"/>
    <w:rsid w:val="0060626A"/>
    <w:rsid w:val="00624B2F"/>
    <w:rsid w:val="00663883"/>
    <w:rsid w:val="0067504B"/>
    <w:rsid w:val="00690138"/>
    <w:rsid w:val="00696097"/>
    <w:rsid w:val="006A6B96"/>
    <w:rsid w:val="006A6F72"/>
    <w:rsid w:val="006B41C2"/>
    <w:rsid w:val="006C0DB4"/>
    <w:rsid w:val="006C7EC2"/>
    <w:rsid w:val="006E581F"/>
    <w:rsid w:val="00733D62"/>
    <w:rsid w:val="007747DF"/>
    <w:rsid w:val="007754D6"/>
    <w:rsid w:val="0078526D"/>
    <w:rsid w:val="0079205E"/>
    <w:rsid w:val="007B002F"/>
    <w:rsid w:val="007B4928"/>
    <w:rsid w:val="007C3CF4"/>
    <w:rsid w:val="007C5AB2"/>
    <w:rsid w:val="007D6B84"/>
    <w:rsid w:val="007E385B"/>
    <w:rsid w:val="007F0E5C"/>
    <w:rsid w:val="007F3BE0"/>
    <w:rsid w:val="008041BA"/>
    <w:rsid w:val="00817A37"/>
    <w:rsid w:val="008332E1"/>
    <w:rsid w:val="00840FFE"/>
    <w:rsid w:val="00842C31"/>
    <w:rsid w:val="00847975"/>
    <w:rsid w:val="0086165C"/>
    <w:rsid w:val="00875C87"/>
    <w:rsid w:val="00891519"/>
    <w:rsid w:val="008A1A42"/>
    <w:rsid w:val="008A4B3E"/>
    <w:rsid w:val="008C2501"/>
    <w:rsid w:val="008C3DA5"/>
    <w:rsid w:val="008C5FFC"/>
    <w:rsid w:val="008E1945"/>
    <w:rsid w:val="008E4520"/>
    <w:rsid w:val="008F4827"/>
    <w:rsid w:val="00912D4E"/>
    <w:rsid w:val="00921111"/>
    <w:rsid w:val="00921FDF"/>
    <w:rsid w:val="00943727"/>
    <w:rsid w:val="00954643"/>
    <w:rsid w:val="009814A5"/>
    <w:rsid w:val="009B58B9"/>
    <w:rsid w:val="009D3CDA"/>
    <w:rsid w:val="00A2171A"/>
    <w:rsid w:val="00A367AB"/>
    <w:rsid w:val="00A42910"/>
    <w:rsid w:val="00A64C00"/>
    <w:rsid w:val="00A732AC"/>
    <w:rsid w:val="00A94425"/>
    <w:rsid w:val="00AB2F64"/>
    <w:rsid w:val="00AD23C6"/>
    <w:rsid w:val="00AD3F78"/>
    <w:rsid w:val="00AF4927"/>
    <w:rsid w:val="00AF7C2F"/>
    <w:rsid w:val="00B02DAC"/>
    <w:rsid w:val="00B047C8"/>
    <w:rsid w:val="00B053EE"/>
    <w:rsid w:val="00B233CD"/>
    <w:rsid w:val="00B44640"/>
    <w:rsid w:val="00B70D5F"/>
    <w:rsid w:val="00B91360"/>
    <w:rsid w:val="00B94031"/>
    <w:rsid w:val="00B9647E"/>
    <w:rsid w:val="00BA6D2D"/>
    <w:rsid w:val="00BD1E10"/>
    <w:rsid w:val="00BD4B20"/>
    <w:rsid w:val="00BE0EE9"/>
    <w:rsid w:val="00BE1D5C"/>
    <w:rsid w:val="00BE7390"/>
    <w:rsid w:val="00BF2051"/>
    <w:rsid w:val="00C23E17"/>
    <w:rsid w:val="00C30FEE"/>
    <w:rsid w:val="00C420B0"/>
    <w:rsid w:val="00C60C1D"/>
    <w:rsid w:val="00C63CAC"/>
    <w:rsid w:val="00C75521"/>
    <w:rsid w:val="00C84309"/>
    <w:rsid w:val="00C93529"/>
    <w:rsid w:val="00C939D5"/>
    <w:rsid w:val="00C966D0"/>
    <w:rsid w:val="00CC1871"/>
    <w:rsid w:val="00CC497E"/>
    <w:rsid w:val="00CC714C"/>
    <w:rsid w:val="00CD5390"/>
    <w:rsid w:val="00CD5BA6"/>
    <w:rsid w:val="00CE1ED1"/>
    <w:rsid w:val="00CF2373"/>
    <w:rsid w:val="00D004B2"/>
    <w:rsid w:val="00D012B5"/>
    <w:rsid w:val="00D01C3E"/>
    <w:rsid w:val="00D12D2C"/>
    <w:rsid w:val="00D17A1A"/>
    <w:rsid w:val="00D24396"/>
    <w:rsid w:val="00D25400"/>
    <w:rsid w:val="00D429F0"/>
    <w:rsid w:val="00D60D19"/>
    <w:rsid w:val="00D610B8"/>
    <w:rsid w:val="00D8698D"/>
    <w:rsid w:val="00D90911"/>
    <w:rsid w:val="00D971D6"/>
    <w:rsid w:val="00DA0111"/>
    <w:rsid w:val="00DA3F58"/>
    <w:rsid w:val="00DB2DDC"/>
    <w:rsid w:val="00DC6AEE"/>
    <w:rsid w:val="00DD568B"/>
    <w:rsid w:val="00DD61E7"/>
    <w:rsid w:val="00DE33D6"/>
    <w:rsid w:val="00DE4E91"/>
    <w:rsid w:val="00DF73C7"/>
    <w:rsid w:val="00E2561D"/>
    <w:rsid w:val="00E4040F"/>
    <w:rsid w:val="00E551A5"/>
    <w:rsid w:val="00E610F9"/>
    <w:rsid w:val="00E62B21"/>
    <w:rsid w:val="00E6422C"/>
    <w:rsid w:val="00E670D8"/>
    <w:rsid w:val="00E81ADD"/>
    <w:rsid w:val="00E829D9"/>
    <w:rsid w:val="00EA714F"/>
    <w:rsid w:val="00EF23AD"/>
    <w:rsid w:val="00F132D5"/>
    <w:rsid w:val="00F211E4"/>
    <w:rsid w:val="00F267E3"/>
    <w:rsid w:val="00F346D3"/>
    <w:rsid w:val="00F423DB"/>
    <w:rsid w:val="00F444A3"/>
    <w:rsid w:val="00F90FC8"/>
    <w:rsid w:val="00FA1572"/>
    <w:rsid w:val="00FA7790"/>
    <w:rsid w:val="00FC5845"/>
    <w:rsid w:val="00FC7977"/>
    <w:rsid w:val="00FD1F4F"/>
    <w:rsid w:val="00FE0256"/>
    <w:rsid w:val="00FE4BC2"/>
    <w:rsid w:val="00FF2EC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944AC"/>
  <w15:chartTrackingRefBased/>
  <w15:docId w15:val="{957847A9-2F68-4CAD-8554-5FDE28B0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F2373"/>
    <w:pPr>
      <w:spacing w:line="240" w:lineRule="auto"/>
    </w:pPr>
    <w:rPr>
      <w:rFonts w:ascii="Ubuntu" w:hAnsi="Ubunt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2373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sz w:val="28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D0F4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0D0F40"/>
  </w:style>
  <w:style w:type="paragraph" w:styleId="Fuzeile">
    <w:name w:val="footer"/>
    <w:basedOn w:val="Standard"/>
    <w:link w:val="FuzeileZchn"/>
    <w:uiPriority w:val="99"/>
    <w:unhideWhenUsed/>
    <w:rsid w:val="000D0F4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0D0F40"/>
  </w:style>
  <w:style w:type="table" w:styleId="Tabellenraster">
    <w:name w:val="Table Grid"/>
    <w:basedOn w:val="NormaleTabelle"/>
    <w:uiPriority w:val="39"/>
    <w:rsid w:val="00AF7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F2373"/>
    <w:rPr>
      <w:rFonts w:ascii="Ubuntu" w:eastAsiaTheme="majorEastAsia" w:hAnsi="Ubuntu" w:cstheme="majorBidi"/>
      <w:sz w:val="28"/>
      <w:szCs w:val="32"/>
    </w:rPr>
  </w:style>
  <w:style w:type="paragraph" w:styleId="Listenabsatz">
    <w:name w:val="List Paragraph"/>
    <w:basedOn w:val="Standard"/>
    <w:link w:val="ListenabsatzZchn"/>
    <w:uiPriority w:val="34"/>
    <w:qFormat/>
    <w:rsid w:val="00072A08"/>
    <w:pPr>
      <w:numPr>
        <w:numId w:val="5"/>
      </w:numPr>
      <w:contextualSpacing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072A08"/>
    <w:rPr>
      <w:rFonts w:ascii="Ubuntu" w:hAnsi="Ubuntu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544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5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36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i\Documents\Benutzerdefinierte%20Office-Vorlagen\PRE-Besprechungs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4C1437-080A-410B-A639-227101E8CAFF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CBCEC-A7C6-4940-B1D7-766DC4CCF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PRE-Besprechungsprotokoll.dotx</Template>
  <TotalTime>0</TotalTime>
  <Pages>3</Pages>
  <Words>439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Adrian Schauer</cp:lastModifiedBy>
  <cp:revision>143</cp:revision>
  <cp:lastPrinted>2016-01-19T12:40:00Z</cp:lastPrinted>
  <dcterms:created xsi:type="dcterms:W3CDTF">2016-01-19T12:41:00Z</dcterms:created>
  <dcterms:modified xsi:type="dcterms:W3CDTF">2022-03-07T14:13:00Z</dcterms:modified>
</cp:coreProperties>
</file>